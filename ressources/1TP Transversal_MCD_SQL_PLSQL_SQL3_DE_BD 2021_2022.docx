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90FB" w14:textId="31FF4FA5" w:rsidR="0091730C" w:rsidRDefault="006D08D1" w:rsidP="004B2410">
      <w:pPr>
        <w:pStyle w:val="libre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i/>
          <w:sz w:val="40"/>
        </w:rPr>
      </w:pPr>
      <w:r>
        <w:rPr>
          <w:sz w:val="40"/>
        </w:rPr>
        <w:t>T</w:t>
      </w:r>
      <w:r w:rsidR="0026705E">
        <w:rPr>
          <w:sz w:val="40"/>
        </w:rPr>
        <w:t>ravail P</w:t>
      </w:r>
      <w:r w:rsidR="00BC6270">
        <w:rPr>
          <w:sz w:val="40"/>
        </w:rPr>
        <w:t>ratique</w:t>
      </w:r>
      <w:r w:rsidR="0026705E">
        <w:rPr>
          <w:sz w:val="40"/>
        </w:rPr>
        <w:t xml:space="preserve"> Transversal</w:t>
      </w:r>
      <w:r w:rsidR="004B2410">
        <w:rPr>
          <w:sz w:val="40"/>
        </w:rPr>
        <w:t xml:space="preserve"> </w:t>
      </w:r>
      <w:r w:rsidR="00507CBC">
        <w:rPr>
          <w:sz w:val="40"/>
        </w:rPr>
        <w:t xml:space="preserve">MCD Merise, </w:t>
      </w:r>
      <w:r w:rsidR="0091730C">
        <w:rPr>
          <w:sz w:val="40"/>
        </w:rPr>
        <w:t xml:space="preserve">Schéma de types </w:t>
      </w:r>
      <w:r w:rsidR="004B2410">
        <w:rPr>
          <w:sz w:val="40"/>
        </w:rPr>
        <w:t>SQL</w:t>
      </w:r>
      <w:r w:rsidR="0091730C">
        <w:rPr>
          <w:sz w:val="40"/>
        </w:rPr>
        <w:t>3</w:t>
      </w:r>
      <w:r w:rsidR="004B2410">
        <w:rPr>
          <w:sz w:val="40"/>
        </w:rPr>
        <w:t>, PLSQL</w:t>
      </w:r>
      <w:r w:rsidR="002A3CAD">
        <w:rPr>
          <w:sz w:val="40"/>
        </w:rPr>
        <w:t xml:space="preserve"> et</w:t>
      </w:r>
      <w:r w:rsidR="004B2410">
        <w:rPr>
          <w:sz w:val="40"/>
        </w:rPr>
        <w:t xml:space="preserve"> DBA1 de BDR </w:t>
      </w:r>
      <w:r w:rsidR="001E7CFF">
        <w:rPr>
          <w:i/>
          <w:sz w:val="40"/>
        </w:rPr>
        <w:t xml:space="preserve">sous </w:t>
      </w:r>
      <w:r w:rsidR="00020EAF">
        <w:rPr>
          <w:i/>
          <w:sz w:val="40"/>
        </w:rPr>
        <w:t>Oracle</w:t>
      </w:r>
      <w:r w:rsidR="0073617F">
        <w:rPr>
          <w:i/>
          <w:sz w:val="40"/>
        </w:rPr>
        <w:t xml:space="preserve"> </w:t>
      </w:r>
      <w:r w:rsidR="0091730C">
        <w:rPr>
          <w:i/>
          <w:sz w:val="40"/>
        </w:rPr>
        <w:t>18</w:t>
      </w:r>
      <w:r w:rsidR="008521CC">
        <w:rPr>
          <w:i/>
          <w:sz w:val="40"/>
        </w:rPr>
        <w:t>C</w:t>
      </w:r>
      <w:r w:rsidR="0091730C">
        <w:rPr>
          <w:i/>
          <w:sz w:val="40"/>
        </w:rPr>
        <w:t>, 19C ou 21C</w:t>
      </w:r>
      <w:r w:rsidR="00DC67A8">
        <w:rPr>
          <w:i/>
          <w:sz w:val="40"/>
        </w:rPr>
        <w:t>,</w:t>
      </w:r>
    </w:p>
    <w:p w14:paraId="4E0C115A" w14:textId="23035CA0" w:rsidR="0091730C" w:rsidRDefault="0091730C" w:rsidP="004B2410">
      <w:pPr>
        <w:pStyle w:val="libre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i/>
          <w:sz w:val="40"/>
        </w:rPr>
      </w:pPr>
      <w:r>
        <w:rPr>
          <w:i/>
          <w:sz w:val="40"/>
        </w:rPr>
        <w:t>Proposé par Gabriel MOPOLO MOKE</w:t>
      </w:r>
    </w:p>
    <w:p w14:paraId="317B3A89" w14:textId="4721DF49" w:rsidR="00AC36E6" w:rsidRPr="004B2410" w:rsidRDefault="0091730C" w:rsidP="004B2410">
      <w:pPr>
        <w:pStyle w:val="libre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40"/>
        </w:rPr>
      </w:pPr>
      <w:r>
        <w:rPr>
          <w:i/>
          <w:sz w:val="40"/>
        </w:rPr>
        <w:t>Octobre 2021</w:t>
      </w:r>
    </w:p>
    <w:p w14:paraId="5F815A0E" w14:textId="77777777" w:rsidR="006D08D1" w:rsidRPr="00012653" w:rsidRDefault="006D08D1">
      <w:pPr>
        <w:pStyle w:val="titresansnumro"/>
        <w:rPr>
          <w:b/>
        </w:rPr>
      </w:pPr>
      <w:r w:rsidRPr="00012653">
        <w:rPr>
          <w:b/>
        </w:rPr>
        <w:t>Préambule</w:t>
      </w:r>
    </w:p>
    <w:p w14:paraId="0068C573" w14:textId="3D456C07" w:rsidR="006D08D1" w:rsidRDefault="006D08D1" w:rsidP="008C0E44">
      <w:pPr>
        <w:pStyle w:val="paragraphe1"/>
        <w:ind w:firstLine="0"/>
      </w:pPr>
      <w:r>
        <w:t>Le travail ici proposé fait suite aux enseignements dispensés dans les domaines</w:t>
      </w:r>
      <w:r w:rsidR="00BE0E03">
        <w:t xml:space="preserve"> </w:t>
      </w:r>
      <w:r w:rsidR="00507CBC">
        <w:rPr>
          <w:i/>
        </w:rPr>
        <w:t xml:space="preserve">de la conception de MCD Merise ou </w:t>
      </w:r>
      <w:proofErr w:type="gramStart"/>
      <w:r w:rsidR="00507CBC">
        <w:rPr>
          <w:i/>
        </w:rPr>
        <w:t>UML</w:t>
      </w:r>
      <w:r>
        <w:rPr>
          <w:i/>
        </w:rPr>
        <w:t xml:space="preserve">,  </w:t>
      </w:r>
      <w:r w:rsidR="00127295">
        <w:rPr>
          <w:i/>
        </w:rPr>
        <w:t>Schéma</w:t>
      </w:r>
      <w:proofErr w:type="gramEnd"/>
      <w:r w:rsidR="00127295">
        <w:rPr>
          <w:i/>
        </w:rPr>
        <w:t xml:space="preserve"> de types SQL3</w:t>
      </w:r>
      <w:r w:rsidR="004C4317">
        <w:rPr>
          <w:i/>
        </w:rPr>
        <w:t xml:space="preserve"> et</w:t>
      </w:r>
      <w:r w:rsidR="00127295">
        <w:rPr>
          <w:i/>
        </w:rPr>
        <w:t xml:space="preserve"> </w:t>
      </w:r>
      <w:r w:rsidR="00B9509C">
        <w:rPr>
          <w:i/>
        </w:rPr>
        <w:t>PL/SQL</w:t>
      </w:r>
      <w:r w:rsidR="00507CBC">
        <w:rPr>
          <w:i/>
        </w:rPr>
        <w:t xml:space="preserve">. </w:t>
      </w:r>
      <w:r>
        <w:t xml:space="preserve"> </w:t>
      </w:r>
      <w:r w:rsidR="00BE0E03">
        <w:t xml:space="preserve">Ce TP </w:t>
      </w:r>
      <w:proofErr w:type="gramStart"/>
      <w:r w:rsidR="00BE0E03">
        <w:t>permet</w:t>
      </w:r>
      <w:r w:rsidR="00470677">
        <w:t xml:space="preserve">, </w:t>
      </w:r>
      <w:r w:rsidR="00D56460">
        <w:t xml:space="preserve"> en</w:t>
      </w:r>
      <w:proofErr w:type="gramEnd"/>
      <w:r w:rsidR="00D56460">
        <w:t xml:space="preserve"> plus de l’examen</w:t>
      </w:r>
      <w:r w:rsidR="00BE0E03">
        <w:t xml:space="preserve">, d’évaluer </w:t>
      </w:r>
      <w:r w:rsidR="00530623">
        <w:t>le</w:t>
      </w:r>
      <w:r w:rsidR="00507CBC">
        <w:t>s</w:t>
      </w:r>
      <w:r w:rsidR="00530623">
        <w:t xml:space="preserve"> cours </w:t>
      </w:r>
      <w:r w:rsidR="003930C8">
        <w:t>Bases de Données</w:t>
      </w:r>
      <w:r w:rsidR="00816065">
        <w:t xml:space="preserve"> (50% de la note)</w:t>
      </w:r>
      <w:r w:rsidR="00507CBC">
        <w:t xml:space="preserve"> par les projets</w:t>
      </w:r>
      <w:r>
        <w:t xml:space="preserve">. Afin de réaliser ce travail, </w:t>
      </w:r>
      <w:r w:rsidR="003930C8">
        <w:t>les</w:t>
      </w:r>
      <w:r w:rsidR="00D56460">
        <w:t xml:space="preserve"> étudiant</w:t>
      </w:r>
      <w:r w:rsidR="003930C8">
        <w:t>s</w:t>
      </w:r>
      <w:r w:rsidR="00507CBC">
        <w:t xml:space="preserve"> doivent se regrouper par groupe de trois</w:t>
      </w:r>
      <w:r w:rsidR="00127295">
        <w:t xml:space="preserve"> ou quatre</w:t>
      </w:r>
      <w:r w:rsidR="00507CBC">
        <w:t xml:space="preserve"> </w:t>
      </w:r>
      <w:proofErr w:type="gramStart"/>
      <w:r w:rsidR="00507CBC">
        <w:t xml:space="preserve">et </w:t>
      </w:r>
      <w:r w:rsidR="003930C8">
        <w:t xml:space="preserve"> chois</w:t>
      </w:r>
      <w:r w:rsidR="00507CBC">
        <w:t>ir</w:t>
      </w:r>
      <w:proofErr w:type="gramEnd"/>
      <w:r w:rsidR="00507CBC">
        <w:t xml:space="preserve"> </w:t>
      </w:r>
      <w:r w:rsidR="003930C8">
        <w:t>un</w:t>
      </w:r>
      <w:r w:rsidR="00D56460">
        <w:t xml:space="preserve"> sujet</w:t>
      </w:r>
      <w:r>
        <w:t>.</w:t>
      </w:r>
      <w:r w:rsidR="00453240">
        <w:t xml:space="preserve"> </w:t>
      </w:r>
      <w:r w:rsidR="00D56460" w:rsidRPr="0076541C">
        <w:rPr>
          <w:color w:val="FF0000"/>
          <w:sz w:val="44"/>
          <w:szCs w:val="44"/>
        </w:rPr>
        <w:t>Tous les</w:t>
      </w:r>
      <w:r w:rsidR="00453240" w:rsidRPr="0076541C">
        <w:rPr>
          <w:color w:val="FF0000"/>
          <w:sz w:val="44"/>
          <w:szCs w:val="44"/>
        </w:rPr>
        <w:t xml:space="preserve"> livrables doivent être rendus </w:t>
      </w:r>
      <w:r w:rsidR="003D3AC0">
        <w:rPr>
          <w:color w:val="FF0000"/>
          <w:sz w:val="44"/>
          <w:szCs w:val="44"/>
        </w:rPr>
        <w:t xml:space="preserve">selon le calendrier proposé dans </w:t>
      </w:r>
      <w:r w:rsidR="00601015">
        <w:rPr>
          <w:color w:val="FF0000"/>
          <w:sz w:val="44"/>
          <w:szCs w:val="44"/>
        </w:rPr>
        <w:t>chaque</w:t>
      </w:r>
      <w:r w:rsidR="003D3AC0">
        <w:rPr>
          <w:color w:val="FF0000"/>
          <w:sz w:val="44"/>
          <w:szCs w:val="44"/>
        </w:rPr>
        <w:t xml:space="preserve"> chapitre du sujet</w:t>
      </w:r>
      <w:r w:rsidR="00D56460">
        <w:t>.</w:t>
      </w:r>
      <w:r w:rsidR="00F50BCF">
        <w:t xml:space="preserve"> ME COMMUNIQUER LES GROUPES AVANT LE </w:t>
      </w:r>
      <w:r w:rsidR="004C4317">
        <w:t>27</w:t>
      </w:r>
      <w:r w:rsidR="00257021">
        <w:t xml:space="preserve"> </w:t>
      </w:r>
      <w:proofErr w:type="gramStart"/>
      <w:r w:rsidR="00A35BB4">
        <w:t>Octobre</w:t>
      </w:r>
      <w:proofErr w:type="gramEnd"/>
      <w:r w:rsidR="00257021">
        <w:t xml:space="preserve"> 202</w:t>
      </w:r>
      <w:r w:rsidR="0076541C">
        <w:t>1</w:t>
      </w:r>
    </w:p>
    <w:p w14:paraId="4E6B71A4" w14:textId="77777777" w:rsidR="001C3597" w:rsidRPr="001C3597" w:rsidRDefault="001C3597" w:rsidP="008C0E44">
      <w:pPr>
        <w:pStyle w:val="paragraphe1"/>
        <w:ind w:firstLine="0"/>
        <w:rPr>
          <w:color w:val="FF0000"/>
        </w:rPr>
      </w:pPr>
      <w:r w:rsidRPr="001C3597">
        <w:rPr>
          <w:color w:val="FF0000"/>
        </w:rPr>
        <w:t xml:space="preserve">IMPORTANT </w:t>
      </w:r>
      <w:proofErr w:type="spellStart"/>
      <w:r w:rsidRPr="001C3597">
        <w:rPr>
          <w:color w:val="FF0000"/>
        </w:rPr>
        <w:t>IMPORTANT</w:t>
      </w:r>
      <w:proofErr w:type="spellEnd"/>
    </w:p>
    <w:p w14:paraId="0AF38882" w14:textId="77777777" w:rsidR="00515874" w:rsidRPr="001C3597" w:rsidRDefault="00782E15" w:rsidP="008C0E44">
      <w:pPr>
        <w:pStyle w:val="paragraphe1"/>
        <w:ind w:firstLine="0"/>
        <w:rPr>
          <w:color w:val="FF0000"/>
        </w:rPr>
      </w:pPr>
      <w:r w:rsidRPr="001C3597">
        <w:rPr>
          <w:color w:val="FF0000"/>
        </w:rPr>
        <w:t>TOUT VOTRE TRAVAIL DOIT ETRE RENDU DANS</w:t>
      </w:r>
      <w:r w:rsidR="007F6FAD">
        <w:rPr>
          <w:color w:val="FF0000"/>
        </w:rPr>
        <w:t xml:space="preserve"> </w:t>
      </w:r>
      <w:r w:rsidR="00507CBC">
        <w:rPr>
          <w:color w:val="FF0000"/>
        </w:rPr>
        <w:t xml:space="preserve">DES FICHIERS </w:t>
      </w:r>
      <w:r w:rsidRPr="001C3597">
        <w:rPr>
          <w:color w:val="FF0000"/>
        </w:rPr>
        <w:t>TEXTE</w:t>
      </w:r>
      <w:r w:rsidR="00507CBC">
        <w:rPr>
          <w:color w:val="FF0000"/>
        </w:rPr>
        <w:t>S. CES FICHIERS SERONT</w:t>
      </w:r>
      <w:r w:rsidRPr="001C3597">
        <w:rPr>
          <w:color w:val="FF0000"/>
        </w:rPr>
        <w:t xml:space="preserve"> </w:t>
      </w:r>
      <w:r w:rsidR="007F6FAD">
        <w:rPr>
          <w:color w:val="FF0000"/>
        </w:rPr>
        <w:t>DISPONIBLE DANS LE MEME DOSSIER</w:t>
      </w:r>
      <w:r w:rsidR="00507CBC">
        <w:rPr>
          <w:color w:val="FF0000"/>
        </w:rPr>
        <w:t xml:space="preserve"> OU SE TROUVERA CE PROJET</w:t>
      </w:r>
      <w:r w:rsidRPr="001C3597">
        <w:rPr>
          <w:color w:val="FF0000"/>
        </w:rPr>
        <w:t>. IL FAUT GARDER LE TEXTE DES QUESTIONS</w:t>
      </w:r>
      <w:r w:rsidR="001F7DCC" w:rsidRPr="001C3597">
        <w:rPr>
          <w:color w:val="FF0000"/>
        </w:rPr>
        <w:t xml:space="preserve"> ET METTRE L</w:t>
      </w:r>
      <w:r w:rsidR="007F6FAD">
        <w:rPr>
          <w:color w:val="FF0000"/>
        </w:rPr>
        <w:t>ES</w:t>
      </w:r>
      <w:r w:rsidR="001F7DCC" w:rsidRPr="001C3597">
        <w:rPr>
          <w:color w:val="FF0000"/>
        </w:rPr>
        <w:t xml:space="preserve"> REPONSE</w:t>
      </w:r>
      <w:r w:rsidR="007F6FAD">
        <w:rPr>
          <w:color w:val="FF0000"/>
        </w:rPr>
        <w:t>S</w:t>
      </w:r>
      <w:r w:rsidR="001F7DCC" w:rsidRPr="001C3597">
        <w:rPr>
          <w:color w:val="FF0000"/>
        </w:rPr>
        <w:t xml:space="preserve"> ET </w:t>
      </w:r>
      <w:r w:rsidR="007F6FAD">
        <w:rPr>
          <w:color w:val="FF0000"/>
        </w:rPr>
        <w:t xml:space="preserve">LES </w:t>
      </w:r>
      <w:r w:rsidR="001F7DCC" w:rsidRPr="001C3597">
        <w:rPr>
          <w:color w:val="FF0000"/>
        </w:rPr>
        <w:t xml:space="preserve">TRACE </w:t>
      </w:r>
      <w:r w:rsidR="007F6FAD">
        <w:rPr>
          <w:color w:val="FF0000"/>
        </w:rPr>
        <w:t xml:space="preserve">S </w:t>
      </w:r>
      <w:r w:rsidR="001F7DCC" w:rsidRPr="001C3597">
        <w:rPr>
          <w:color w:val="FF0000"/>
        </w:rPr>
        <w:t>D’EXECUTION APRES</w:t>
      </w:r>
      <w:r w:rsidR="007F6FAD">
        <w:rPr>
          <w:color w:val="FF0000"/>
        </w:rPr>
        <w:t xml:space="preserve"> </w:t>
      </w:r>
      <w:r w:rsidR="007D58AF">
        <w:rPr>
          <w:color w:val="FF0000"/>
        </w:rPr>
        <w:t xml:space="preserve">CHAQUE </w:t>
      </w:r>
      <w:r w:rsidR="007F6FAD">
        <w:rPr>
          <w:color w:val="FF0000"/>
        </w:rPr>
        <w:t>QUESTION</w:t>
      </w:r>
      <w:r w:rsidR="001F7DCC" w:rsidRPr="001C3597">
        <w:rPr>
          <w:color w:val="FF0000"/>
        </w:rPr>
        <w:t>.</w:t>
      </w:r>
      <w:r w:rsidR="00515874" w:rsidRPr="001C3597">
        <w:rPr>
          <w:color w:val="FF0000"/>
        </w:rPr>
        <w:t xml:space="preserve"> </w:t>
      </w:r>
    </w:p>
    <w:p w14:paraId="3BC8A29E" w14:textId="3E8B6B74" w:rsidR="00782E15" w:rsidRDefault="00515874" w:rsidP="008C0E44">
      <w:pPr>
        <w:pStyle w:val="paragraphe1"/>
        <w:ind w:firstLine="0"/>
        <w:rPr>
          <w:color w:val="FF0000"/>
        </w:rPr>
      </w:pPr>
      <w:r w:rsidRPr="001C3597">
        <w:rPr>
          <w:color w:val="FF0000"/>
        </w:rPr>
        <w:t>S</w:t>
      </w:r>
      <w:r w:rsidR="00420D5F">
        <w:rPr>
          <w:color w:val="FF0000"/>
        </w:rPr>
        <w:t xml:space="preserve">EUL LE SUJET, </w:t>
      </w:r>
      <w:r w:rsidR="007D58AF">
        <w:rPr>
          <w:color w:val="FF0000"/>
        </w:rPr>
        <w:t xml:space="preserve">LE </w:t>
      </w:r>
      <w:r w:rsidRPr="001C3597">
        <w:rPr>
          <w:color w:val="FF0000"/>
        </w:rPr>
        <w:t>MODELE CONCEPTUEL</w:t>
      </w:r>
      <w:r w:rsidR="00DB69C2">
        <w:rPr>
          <w:color w:val="FF0000"/>
        </w:rPr>
        <w:t>, LES SPECIFICATIONS</w:t>
      </w:r>
      <w:r w:rsidR="00420D5F">
        <w:rPr>
          <w:color w:val="FF0000"/>
        </w:rPr>
        <w:t xml:space="preserve"> </w:t>
      </w:r>
      <w:r w:rsidR="007D58AF">
        <w:rPr>
          <w:color w:val="FF0000"/>
        </w:rPr>
        <w:t>ET LE</w:t>
      </w:r>
      <w:r w:rsidR="00420D5F">
        <w:rPr>
          <w:color w:val="FF0000"/>
        </w:rPr>
        <w:t xml:space="preserve"> BILAN DE REALISATION PAR MEMBRE</w:t>
      </w:r>
      <w:r w:rsidR="00D625FC">
        <w:rPr>
          <w:color w:val="FF0000"/>
        </w:rPr>
        <w:t xml:space="preserve"> (qui</w:t>
      </w:r>
      <w:r w:rsidR="00DB69C2">
        <w:rPr>
          <w:color w:val="FF0000"/>
        </w:rPr>
        <w:t>,</w:t>
      </w:r>
      <w:r w:rsidR="00D625FC">
        <w:rPr>
          <w:color w:val="FF0000"/>
        </w:rPr>
        <w:t xml:space="preserve"> quoi)</w:t>
      </w:r>
      <w:r w:rsidRPr="001C3597">
        <w:rPr>
          <w:color w:val="FF0000"/>
        </w:rPr>
        <w:t xml:space="preserve"> SERONT MIS DANS UN FICHIER</w:t>
      </w:r>
      <w:r w:rsidR="001C3597" w:rsidRPr="001C3597">
        <w:rPr>
          <w:color w:val="FF0000"/>
        </w:rPr>
        <w:t xml:space="preserve"> SEPARE (Word, PDF)</w:t>
      </w:r>
    </w:p>
    <w:p w14:paraId="69969D5A" w14:textId="45E93F0D" w:rsidR="0076541C" w:rsidRDefault="00521B95" w:rsidP="008C0E44">
      <w:pPr>
        <w:pStyle w:val="paragraphe1"/>
        <w:ind w:firstLine="0"/>
        <w:rPr>
          <w:color w:val="FF0000"/>
        </w:rPr>
      </w:pPr>
      <w:r>
        <w:rPr>
          <w:color w:val="FF0000"/>
        </w:rPr>
        <w:t>TOU</w:t>
      </w:r>
      <w:r w:rsidR="007D58AF">
        <w:rPr>
          <w:color w:val="FF0000"/>
        </w:rPr>
        <w:t xml:space="preserve">S LES </w:t>
      </w:r>
      <w:r>
        <w:rPr>
          <w:color w:val="FF0000"/>
        </w:rPr>
        <w:t>RENDU</w:t>
      </w:r>
      <w:r w:rsidR="007D58AF">
        <w:rPr>
          <w:color w:val="FF0000"/>
        </w:rPr>
        <w:t>S</w:t>
      </w:r>
      <w:r>
        <w:rPr>
          <w:color w:val="FF0000"/>
        </w:rPr>
        <w:t xml:space="preserve"> QUI NE RESPECTER</w:t>
      </w:r>
      <w:r w:rsidR="007D58AF">
        <w:rPr>
          <w:color w:val="FF0000"/>
        </w:rPr>
        <w:t>ONT</w:t>
      </w:r>
      <w:r>
        <w:rPr>
          <w:color w:val="FF0000"/>
        </w:rPr>
        <w:t xml:space="preserve"> PAS CE MODELE SER</w:t>
      </w:r>
      <w:r w:rsidR="007D58AF">
        <w:rPr>
          <w:color w:val="FF0000"/>
        </w:rPr>
        <w:t>ONT</w:t>
      </w:r>
      <w:r>
        <w:rPr>
          <w:color w:val="FF0000"/>
        </w:rPr>
        <w:t xml:space="preserve"> REJETE</w:t>
      </w:r>
      <w:r w:rsidR="007D58AF">
        <w:rPr>
          <w:color w:val="FF0000"/>
        </w:rPr>
        <w:t>S</w:t>
      </w:r>
      <w:r>
        <w:rPr>
          <w:color w:val="FF0000"/>
        </w:rPr>
        <w:t>.</w:t>
      </w:r>
    </w:p>
    <w:p w14:paraId="2024AAFE" w14:textId="77777777" w:rsidR="00A35BB4" w:rsidRPr="00A35BB4" w:rsidRDefault="00A35BB4" w:rsidP="008C0E44">
      <w:pPr>
        <w:pStyle w:val="paragraphe1"/>
        <w:ind w:firstLine="0"/>
        <w:rPr>
          <w:color w:val="FF0000"/>
        </w:rPr>
      </w:pPr>
    </w:p>
    <w:p w14:paraId="521F8752" w14:textId="5EA21444" w:rsidR="0076541C" w:rsidRPr="00F516D0" w:rsidRDefault="0076541C" w:rsidP="008C0E44">
      <w:pPr>
        <w:pStyle w:val="paragraphe1"/>
        <w:ind w:firstLine="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TOUS VOS TRAVAUX DOIVENT </w:t>
      </w:r>
      <w:r w:rsidR="00174644">
        <w:rPr>
          <w:b/>
          <w:bCs/>
          <w:color w:val="FF0000"/>
          <w:sz w:val="44"/>
          <w:szCs w:val="44"/>
        </w:rPr>
        <w:t>DEVRONT SE FAIRE SUR BASE DE DONNEES DANS LE CLOUD.</w:t>
      </w:r>
    </w:p>
    <w:p w14:paraId="1E9737C6" w14:textId="53776DE4" w:rsidR="00023057" w:rsidRPr="004669C9" w:rsidRDefault="00023057" w:rsidP="002E0BF5">
      <w:pPr>
        <w:pStyle w:val="Titre1"/>
        <w:rPr>
          <w:b/>
          <w:bCs/>
        </w:rPr>
      </w:pPr>
      <w:r w:rsidRPr="004669C9">
        <w:rPr>
          <w:b/>
          <w:bCs/>
        </w:rPr>
        <w:t>Projet MCD MERISE,</w:t>
      </w:r>
      <w:r w:rsidR="00137107">
        <w:rPr>
          <w:b/>
          <w:bCs/>
        </w:rPr>
        <w:t xml:space="preserve"> Schéma de </w:t>
      </w:r>
      <w:proofErr w:type="gramStart"/>
      <w:r w:rsidR="00137107">
        <w:rPr>
          <w:b/>
          <w:bCs/>
        </w:rPr>
        <w:t xml:space="preserve">types, </w:t>
      </w:r>
      <w:r w:rsidRPr="004669C9">
        <w:rPr>
          <w:b/>
          <w:bCs/>
        </w:rPr>
        <w:t xml:space="preserve"> SQL</w:t>
      </w:r>
      <w:proofErr w:type="gramEnd"/>
      <w:r w:rsidR="00137107">
        <w:rPr>
          <w:b/>
          <w:bCs/>
        </w:rPr>
        <w:t>3</w:t>
      </w:r>
      <w:r w:rsidRPr="004669C9">
        <w:rPr>
          <w:b/>
          <w:bCs/>
        </w:rPr>
        <w:t>, PLSQL</w:t>
      </w:r>
    </w:p>
    <w:p w14:paraId="2A435862" w14:textId="77777777" w:rsidR="002E0BF5" w:rsidRPr="004669C9" w:rsidRDefault="002E0BF5" w:rsidP="00023057">
      <w:pPr>
        <w:pStyle w:val="Titre2"/>
        <w:rPr>
          <w:b/>
          <w:bCs/>
        </w:rPr>
      </w:pPr>
      <w:r w:rsidRPr="004669C9">
        <w:rPr>
          <w:b/>
          <w:bCs/>
        </w:rPr>
        <w:t xml:space="preserve">Choix du sujet </w:t>
      </w:r>
    </w:p>
    <w:p w14:paraId="74A27CF1" w14:textId="77777777" w:rsidR="002E0BF5" w:rsidRDefault="002E0BF5" w:rsidP="002E0BF5">
      <w:pPr>
        <w:pStyle w:val="paragraphe1"/>
      </w:pPr>
      <w:r>
        <w:rPr>
          <w:u w:val="single"/>
        </w:rPr>
        <w:lastRenderedPageBreak/>
        <w:t>Vous choisirez, si ce n'est déjà fait, une application appartenant à la liste suivante</w:t>
      </w:r>
      <w:r>
        <w:t xml:space="preserve"> :</w:t>
      </w:r>
    </w:p>
    <w:p w14:paraId="18A0257C" w14:textId="77777777" w:rsidR="002E0BF5" w:rsidRDefault="002E0BF5" w:rsidP="002E0BF5">
      <w:pPr>
        <w:pStyle w:val="paragraphe1"/>
      </w:pPr>
      <w:r>
        <w:t>1) Agence de location de bateaux</w:t>
      </w:r>
      <w:r>
        <w:tab/>
      </w:r>
      <w:r>
        <w:tab/>
        <w:t xml:space="preserve">10) Gestion d’un labo. </w:t>
      </w:r>
      <w:proofErr w:type="gramStart"/>
      <w:r>
        <w:t>de</w:t>
      </w:r>
      <w:proofErr w:type="gramEnd"/>
      <w:r>
        <w:t xml:space="preserve"> chercheurs</w:t>
      </w:r>
    </w:p>
    <w:p w14:paraId="52CACA4E" w14:textId="77777777" w:rsidR="002E0BF5" w:rsidRDefault="002E0BF5" w:rsidP="002E0BF5">
      <w:pPr>
        <w:pStyle w:val="paragraphe1"/>
      </w:pPr>
      <w:r>
        <w:t xml:space="preserve">2) Agence immobilière </w:t>
      </w:r>
      <w:r>
        <w:tab/>
      </w:r>
      <w:r>
        <w:tab/>
      </w:r>
      <w:r>
        <w:tab/>
        <w:t>11) Cabinet de notaires</w:t>
      </w:r>
    </w:p>
    <w:p w14:paraId="48BFFE62" w14:textId="77777777" w:rsidR="002E0BF5" w:rsidRDefault="002E0BF5" w:rsidP="002E0BF5">
      <w:pPr>
        <w:pStyle w:val="paragraphe1"/>
      </w:pPr>
      <w:r>
        <w:t>3) Agence bancaire</w:t>
      </w:r>
      <w:r>
        <w:tab/>
      </w:r>
      <w:r>
        <w:tab/>
      </w:r>
      <w:r>
        <w:tab/>
      </w:r>
      <w:r>
        <w:tab/>
        <w:t>12) Gestion de la bourse</w:t>
      </w:r>
    </w:p>
    <w:p w14:paraId="088ECC99" w14:textId="77777777" w:rsidR="002E0BF5" w:rsidRDefault="002E0BF5" w:rsidP="002E0BF5">
      <w:pPr>
        <w:pStyle w:val="paragraphe1"/>
      </w:pPr>
      <w:r>
        <w:t>4) Gestion d’une bibliothèque</w:t>
      </w:r>
      <w:r>
        <w:tab/>
      </w:r>
      <w:r>
        <w:tab/>
      </w:r>
      <w:r>
        <w:tab/>
        <w:t>13) Gestion d’un cabinet médical</w:t>
      </w:r>
    </w:p>
    <w:p w14:paraId="694BB8A3" w14:textId="77777777" w:rsidR="002E0BF5" w:rsidRDefault="002E0BF5" w:rsidP="002E0BF5">
      <w:pPr>
        <w:pStyle w:val="paragraphe1"/>
      </w:pPr>
      <w:r>
        <w:t>5) Tournois de tennis</w:t>
      </w:r>
      <w:r>
        <w:tab/>
      </w:r>
      <w:r>
        <w:tab/>
      </w:r>
      <w:r>
        <w:tab/>
      </w:r>
      <w:r>
        <w:tab/>
        <w:t>14) Gestion d’une agence de voyages</w:t>
      </w:r>
    </w:p>
    <w:p w14:paraId="18F721C1" w14:textId="77777777" w:rsidR="002E0BF5" w:rsidRDefault="002E0BF5" w:rsidP="002E0BF5">
      <w:pPr>
        <w:pStyle w:val="paragraphe1"/>
      </w:pPr>
      <w:r>
        <w:t>6) Gestion d’une promotion d’étudiants</w:t>
      </w:r>
      <w:r>
        <w:tab/>
        <w:t>15) Gestion de salons</w:t>
      </w:r>
    </w:p>
    <w:p w14:paraId="5BD6A91A" w14:textId="77777777" w:rsidR="002E0BF5" w:rsidRDefault="002E0BF5" w:rsidP="002E0BF5">
      <w:pPr>
        <w:pStyle w:val="paragraphe1"/>
      </w:pPr>
      <w:r>
        <w:t xml:space="preserve">7) Gestion des menus d’un restaurant </w:t>
      </w:r>
      <w:r>
        <w:tab/>
      </w:r>
      <w:r>
        <w:tab/>
        <w:t>16) Gestion des anciens étudiants</w:t>
      </w:r>
    </w:p>
    <w:p w14:paraId="552228EE" w14:textId="77777777" w:rsidR="002E0BF5" w:rsidRDefault="002E0BF5" w:rsidP="002E0BF5">
      <w:pPr>
        <w:pStyle w:val="paragraphe1"/>
      </w:pPr>
      <w:r>
        <w:t xml:space="preserve">8) Gestion d’un club sportif </w:t>
      </w:r>
      <w:r>
        <w:tab/>
      </w:r>
      <w:r>
        <w:tab/>
      </w:r>
      <w:r>
        <w:tab/>
        <w:t>17) Gestion d’une boîte de nuit</w:t>
      </w:r>
    </w:p>
    <w:p w14:paraId="1A890E2D" w14:textId="1AED31C8" w:rsidR="002E0BF5" w:rsidRDefault="002E0BF5" w:rsidP="002E0BF5">
      <w:pPr>
        <w:pStyle w:val="paragraphe1"/>
        <w:rPr>
          <w:color w:val="FF0000"/>
          <w:sz w:val="32"/>
          <w:szCs w:val="32"/>
        </w:rPr>
      </w:pPr>
      <w:r>
        <w:t>9) Tournois de trampoline</w:t>
      </w:r>
      <w:r>
        <w:tab/>
      </w:r>
      <w:r>
        <w:tab/>
      </w:r>
      <w:r>
        <w:tab/>
        <w:t xml:space="preserve">18) </w:t>
      </w:r>
      <w:r w:rsidRPr="00A35BB4">
        <w:rPr>
          <w:color w:val="FF0000"/>
          <w:sz w:val="32"/>
          <w:szCs w:val="32"/>
        </w:rPr>
        <w:t>autres sujets de votre choix</w:t>
      </w:r>
    </w:p>
    <w:p w14:paraId="189B86FF" w14:textId="18E8429C" w:rsidR="0062479A" w:rsidRDefault="0062479A" w:rsidP="002E0BF5">
      <w:pPr>
        <w:pStyle w:val="paragraphe1"/>
        <w:rPr>
          <w:color w:val="FF0000"/>
          <w:sz w:val="32"/>
          <w:szCs w:val="32"/>
        </w:rPr>
      </w:pPr>
    </w:p>
    <w:p w14:paraId="2150253A" w14:textId="5CB09D13" w:rsidR="0062479A" w:rsidRPr="0062479A" w:rsidRDefault="0062479A" w:rsidP="002E0BF5">
      <w:pPr>
        <w:pStyle w:val="paragraphe1"/>
        <w:rPr>
          <w:sz w:val="52"/>
          <w:szCs w:val="52"/>
        </w:rPr>
      </w:pPr>
      <w:r w:rsidRPr="0062479A">
        <w:rPr>
          <w:b/>
          <w:bCs/>
          <w:color w:val="FF0000"/>
          <w:sz w:val="52"/>
          <w:szCs w:val="52"/>
        </w:rPr>
        <w:t>Attention </w:t>
      </w:r>
      <w:r w:rsidRPr="0062479A">
        <w:rPr>
          <w:color w:val="FF0000"/>
          <w:sz w:val="52"/>
          <w:szCs w:val="52"/>
        </w:rPr>
        <w:t>: deux groupes ne peuvent pas avoir un même sujet</w:t>
      </w:r>
      <w:r w:rsidR="002259F7">
        <w:rPr>
          <w:color w:val="FF0000"/>
          <w:sz w:val="52"/>
          <w:szCs w:val="52"/>
        </w:rPr>
        <w:t>.</w:t>
      </w:r>
    </w:p>
    <w:p w14:paraId="16F1946A" w14:textId="77777777" w:rsidR="0085791A" w:rsidRPr="004669C9" w:rsidRDefault="0085791A" w:rsidP="00023057">
      <w:pPr>
        <w:pStyle w:val="Titre2"/>
        <w:rPr>
          <w:b/>
          <w:bCs/>
        </w:rPr>
      </w:pPr>
      <w:r w:rsidRPr="004669C9">
        <w:rPr>
          <w:b/>
          <w:bCs/>
        </w:rPr>
        <w:t>Spécification, Analyse et conception</w:t>
      </w:r>
    </w:p>
    <w:p w14:paraId="45058FA2" w14:textId="12DF6DB1" w:rsidR="002259F7" w:rsidRDefault="0085791A" w:rsidP="0085791A">
      <w:pPr>
        <w:pStyle w:val="paragraphe1"/>
        <w:ind w:firstLine="0"/>
        <w:rPr>
          <w:color w:val="FF0000"/>
        </w:rPr>
      </w:pPr>
      <w:r>
        <w:t xml:space="preserve">Le résultat de cette phase doit être mis dans un fichier appelé </w:t>
      </w:r>
      <w:r w:rsidR="002259F7">
        <w:t>2</w:t>
      </w:r>
      <w:r>
        <w:t>specification_analyse_conception_Nom1_Nom2_Nom3_Nom4.</w:t>
      </w:r>
      <w:r w:rsidR="006A4179">
        <w:t xml:space="preserve">docx </w:t>
      </w:r>
    </w:p>
    <w:p w14:paraId="4CD76599" w14:textId="77F1D0AD" w:rsidR="0085791A" w:rsidRDefault="002259F7" w:rsidP="0085791A">
      <w:pPr>
        <w:pStyle w:val="paragraphe1"/>
        <w:ind w:firstLine="0"/>
      </w:pPr>
      <w:r>
        <w:rPr>
          <w:color w:val="FF0000"/>
        </w:rPr>
        <w:t>Et/</w:t>
      </w:r>
      <w:proofErr w:type="gramStart"/>
      <w:r>
        <w:rPr>
          <w:color w:val="FF0000"/>
        </w:rPr>
        <w:t xml:space="preserve">ou </w:t>
      </w:r>
      <w:r w:rsidR="006A4179" w:rsidRPr="006A4179">
        <w:rPr>
          <w:color w:val="FF0000"/>
        </w:rPr>
        <w:t xml:space="preserve"> </w:t>
      </w:r>
      <w:r>
        <w:rPr>
          <w:color w:val="FF0000"/>
        </w:rPr>
        <w:t>2</w:t>
      </w:r>
      <w:r>
        <w:t>specification_analyse_conception_Nom1_Nom2_Nom3_Nom4.pdf</w:t>
      </w:r>
      <w:proofErr w:type="gramEnd"/>
    </w:p>
    <w:p w14:paraId="7E61762B" w14:textId="77777777" w:rsidR="0085791A" w:rsidRDefault="0085791A" w:rsidP="0085791A">
      <w:pPr>
        <w:pStyle w:val="paragraphe1"/>
        <w:ind w:firstLine="0"/>
      </w:pPr>
      <w:r>
        <w:t>Il s’agit des noms des membres d’un même groupe.</w:t>
      </w:r>
    </w:p>
    <w:p w14:paraId="7BFF5CC8" w14:textId="77777777" w:rsidR="0085791A" w:rsidRPr="00D76C1F" w:rsidRDefault="0085791A" w:rsidP="0085791A">
      <w:pPr>
        <w:pStyle w:val="paragraphe1"/>
        <w:ind w:firstLine="0"/>
      </w:pPr>
      <w:r>
        <w:t>Ce fichier doit contenir :</w:t>
      </w:r>
    </w:p>
    <w:p w14:paraId="0E976CF4" w14:textId="77777777" w:rsidR="0085791A" w:rsidRDefault="0085791A" w:rsidP="0085791A">
      <w:pPr>
        <w:pStyle w:val="Enumration"/>
        <w:numPr>
          <w:ilvl w:val="0"/>
          <w:numId w:val="2"/>
        </w:numPr>
      </w:pPr>
      <w:r w:rsidRPr="004D3611">
        <w:rPr>
          <w:b/>
          <w:bCs/>
        </w:rPr>
        <w:t>Une page de garde</w:t>
      </w:r>
      <w:r>
        <w:t> : avec le titre du projet et les noms des membres</w:t>
      </w:r>
    </w:p>
    <w:p w14:paraId="623B8FB3" w14:textId="77777777" w:rsidR="0085791A" w:rsidRDefault="0085791A" w:rsidP="0085791A">
      <w:pPr>
        <w:pStyle w:val="Enumration"/>
        <w:numPr>
          <w:ilvl w:val="0"/>
          <w:numId w:val="2"/>
        </w:numPr>
      </w:pPr>
      <w:r w:rsidRPr="004D3611">
        <w:rPr>
          <w:b/>
          <w:bCs/>
        </w:rPr>
        <w:t>La description du sujet</w:t>
      </w:r>
      <w:r>
        <w:t> : ce que doit faire cette application, décrire textuellement ces structures et ses services</w:t>
      </w:r>
    </w:p>
    <w:p w14:paraId="2204B5AC" w14:textId="77777777" w:rsidR="0085791A" w:rsidRDefault="0085791A" w:rsidP="0085791A">
      <w:pPr>
        <w:pStyle w:val="Enumration"/>
        <w:numPr>
          <w:ilvl w:val="0"/>
          <w:numId w:val="2"/>
        </w:numPr>
      </w:pPr>
      <w:proofErr w:type="gramStart"/>
      <w:r w:rsidRPr="004D3611">
        <w:rPr>
          <w:b/>
          <w:bCs/>
        </w:rPr>
        <w:t>La description textuelles</w:t>
      </w:r>
      <w:proofErr w:type="gramEnd"/>
      <w:r w:rsidRPr="004D3611">
        <w:rPr>
          <w:b/>
          <w:bCs/>
        </w:rPr>
        <w:t xml:space="preserve"> des requêtes de mise à jour</w:t>
      </w:r>
      <w:r>
        <w:t xml:space="preserve"> (2 requêtes impliquant 1 table, 2 requêtes impliquant 2 tables, 2 requêtes impliquant plus de 2 tables)</w:t>
      </w:r>
    </w:p>
    <w:p w14:paraId="29BA53B0" w14:textId="77777777" w:rsidR="0085791A" w:rsidRDefault="0085791A" w:rsidP="0085791A">
      <w:pPr>
        <w:pStyle w:val="Enumration"/>
        <w:numPr>
          <w:ilvl w:val="0"/>
          <w:numId w:val="2"/>
        </w:numPr>
      </w:pPr>
      <w:proofErr w:type="gramStart"/>
      <w:r w:rsidRPr="004D3611">
        <w:rPr>
          <w:b/>
          <w:bCs/>
        </w:rPr>
        <w:t>La description textuelles</w:t>
      </w:r>
      <w:proofErr w:type="gramEnd"/>
      <w:r w:rsidRPr="004D3611">
        <w:rPr>
          <w:b/>
          <w:bCs/>
        </w:rPr>
        <w:t xml:space="preserve"> des requêtes de suppression</w:t>
      </w:r>
      <w:r>
        <w:t xml:space="preserve"> (2 requêtes impliquant 1 table, 2 requêtes impliquant 2 tables, 2 requêtes impliquant plus de 2 tables)</w:t>
      </w:r>
    </w:p>
    <w:p w14:paraId="6C29565C" w14:textId="77777777" w:rsidR="0085791A" w:rsidRDefault="0085791A" w:rsidP="0085791A">
      <w:pPr>
        <w:pStyle w:val="Enumration"/>
        <w:numPr>
          <w:ilvl w:val="0"/>
          <w:numId w:val="2"/>
        </w:numPr>
      </w:pPr>
      <w:proofErr w:type="gramStart"/>
      <w:r w:rsidRPr="004D3611">
        <w:rPr>
          <w:b/>
          <w:bCs/>
        </w:rPr>
        <w:t>La description textuelles</w:t>
      </w:r>
      <w:proofErr w:type="gramEnd"/>
      <w:r w:rsidRPr="004D3611">
        <w:rPr>
          <w:b/>
          <w:bCs/>
        </w:rPr>
        <w:t xml:space="preserve"> des requêtes de consultation</w:t>
      </w:r>
      <w:r>
        <w:t xml:space="preserve"> (5 requêtes impliquant 1 table dont 1 avec un group By et une avec un </w:t>
      </w:r>
      <w:proofErr w:type="spellStart"/>
      <w:r>
        <w:t>Order</w:t>
      </w:r>
      <w:proofErr w:type="spellEnd"/>
      <w:r>
        <w:t xml:space="preserve"> By, 5 requêtes impliquant 2 tables avec jointures internes dont 1 externe + 1 group by + 1 tri, 5 requêtes impliquant plus de 2 tables avec jointures internes dont 1 externe + 1 group by + 1 tri)</w:t>
      </w:r>
    </w:p>
    <w:p w14:paraId="08E2F5F2" w14:textId="77777777" w:rsidR="0085791A" w:rsidRDefault="0085791A" w:rsidP="0085791A">
      <w:pPr>
        <w:pStyle w:val="Enumration"/>
        <w:numPr>
          <w:ilvl w:val="0"/>
          <w:numId w:val="2"/>
        </w:numPr>
        <w:ind w:left="567" w:firstLine="0"/>
      </w:pPr>
      <w:r w:rsidRPr="004D3611">
        <w:rPr>
          <w:b/>
          <w:bCs/>
        </w:rPr>
        <w:t>Le dictionnaire de données MERISE</w:t>
      </w:r>
      <w:r>
        <w:t xml:space="preserve">. Pour chaque entité décrire chacune des propriétés : Titre / description / format des données / type / </w:t>
      </w:r>
      <w:proofErr w:type="spellStart"/>
      <w:r>
        <w:t>Indentifiant</w:t>
      </w:r>
      <w:proofErr w:type="spellEnd"/>
      <w:r>
        <w:t xml:space="preserve"> / contraintes</w:t>
      </w:r>
    </w:p>
    <w:p w14:paraId="0601F566" w14:textId="77777777" w:rsidR="0085791A" w:rsidRDefault="0085791A" w:rsidP="0085791A">
      <w:pPr>
        <w:pStyle w:val="Enumration"/>
        <w:numPr>
          <w:ilvl w:val="0"/>
          <w:numId w:val="2"/>
        </w:numPr>
        <w:ind w:left="567" w:firstLine="0"/>
      </w:pPr>
      <w:proofErr w:type="gramStart"/>
      <w:r w:rsidRPr="004D3611">
        <w:rPr>
          <w:b/>
          <w:bCs/>
        </w:rPr>
        <w:lastRenderedPageBreak/>
        <w:t>La description textuelles</w:t>
      </w:r>
      <w:proofErr w:type="gramEnd"/>
      <w:r w:rsidRPr="004D3611">
        <w:rPr>
          <w:b/>
          <w:bCs/>
        </w:rPr>
        <w:t xml:space="preserve"> des associations</w:t>
      </w:r>
      <w:r>
        <w:t> : Décrire textuellement les associations entre entités</w:t>
      </w:r>
    </w:p>
    <w:p w14:paraId="142FEB2D" w14:textId="77777777" w:rsidR="0085791A" w:rsidRDefault="0085791A" w:rsidP="0085791A">
      <w:pPr>
        <w:pStyle w:val="Enumration"/>
        <w:numPr>
          <w:ilvl w:val="0"/>
          <w:numId w:val="2"/>
        </w:numPr>
        <w:ind w:left="567" w:firstLine="0"/>
      </w:pPr>
      <w:r w:rsidRPr="004D3611">
        <w:rPr>
          <w:b/>
          <w:bCs/>
        </w:rPr>
        <w:t>L</w:t>
      </w:r>
      <w:r>
        <w:rPr>
          <w:b/>
          <w:bCs/>
        </w:rPr>
        <w:t>a définition du</w:t>
      </w:r>
      <w:r w:rsidRPr="004D3611">
        <w:rPr>
          <w:b/>
          <w:bCs/>
        </w:rPr>
        <w:t xml:space="preserve"> Modèle Entité-Association MERISE</w:t>
      </w:r>
      <w:r>
        <w:t xml:space="preserve"> (en utilisant le logiciel </w:t>
      </w:r>
      <w:proofErr w:type="spellStart"/>
      <w:r>
        <w:t>Poweramc</w:t>
      </w:r>
      <w:proofErr w:type="spellEnd"/>
      <w:r>
        <w:t xml:space="preserve"> de SYBASE/SAP ou manuellement). Vous devez vous limiter à 10 entités maximum et 5 minimum. Vous devez ici prendre en compte les contraintes identifiées lors de la description du dictionnaire de données. Exemple de liens d’association pour deux entités A et B ayant </w:t>
      </w:r>
      <w:proofErr w:type="gramStart"/>
      <w:r>
        <w:t>une liaisons</w:t>
      </w:r>
      <w:proofErr w:type="gramEnd"/>
      <w:r>
        <w:t xml:space="preserve"> 1 : N ou N-M (exemple UN PILOTE ASSURE 0, 1 ou plusieurs VOL, un VOL est assuré par 1 et 1 PILOTE au plus)</w:t>
      </w:r>
    </w:p>
    <w:p w14:paraId="0D5DDBC4" w14:textId="2C17F2C0" w:rsidR="0085791A" w:rsidRDefault="0085791A" w:rsidP="0085791A">
      <w:pPr>
        <w:pStyle w:val="Enumration"/>
        <w:numPr>
          <w:ilvl w:val="0"/>
          <w:numId w:val="2"/>
        </w:numPr>
        <w:ind w:left="567" w:firstLine="0"/>
      </w:pPr>
      <w:r>
        <w:t xml:space="preserve"> </w:t>
      </w:r>
      <w:r w:rsidRPr="004D3611">
        <w:rPr>
          <w:b/>
          <w:bCs/>
        </w:rPr>
        <w:t xml:space="preserve">La définition du </w:t>
      </w:r>
      <w:r w:rsidR="00DA2173">
        <w:rPr>
          <w:b/>
          <w:bCs/>
        </w:rPr>
        <w:t>schéma de type</w:t>
      </w:r>
      <w:r>
        <w:t xml:space="preserve"> </w:t>
      </w:r>
      <w:r w:rsidR="00DA2173">
        <w:t>à partir du modèle conceptuel</w:t>
      </w:r>
      <w:r w:rsidR="00137107">
        <w:t xml:space="preserve"> avec </w:t>
      </w:r>
    </w:p>
    <w:p w14:paraId="19744B6E" w14:textId="0CB8E13F" w:rsidR="00137107" w:rsidRDefault="00137107" w:rsidP="00137107">
      <w:pPr>
        <w:pStyle w:val="paragraphe1"/>
        <w:numPr>
          <w:ilvl w:val="0"/>
          <w:numId w:val="36"/>
        </w:numPr>
      </w:pPr>
      <w:proofErr w:type="gramStart"/>
      <w:r>
        <w:t>Les champs issues</w:t>
      </w:r>
      <w:proofErr w:type="gramEnd"/>
      <w:r>
        <w:t xml:space="preserve"> des, entités MERISE</w:t>
      </w:r>
    </w:p>
    <w:p w14:paraId="2BA5E676" w14:textId="44839EA4" w:rsidR="00137107" w:rsidRDefault="00137107" w:rsidP="00137107">
      <w:pPr>
        <w:pStyle w:val="paragraphe1"/>
        <w:numPr>
          <w:ilvl w:val="0"/>
          <w:numId w:val="36"/>
        </w:numPr>
      </w:pPr>
      <w:r>
        <w:t>La prise en compte des liens d’association : Lien 1 REF, lien N, collection de REF</w:t>
      </w:r>
    </w:p>
    <w:p w14:paraId="56D1595F" w14:textId="385E6C7A" w:rsidR="00137107" w:rsidRDefault="00137107" w:rsidP="00137107">
      <w:pPr>
        <w:pStyle w:val="paragraphe1"/>
        <w:numPr>
          <w:ilvl w:val="0"/>
          <w:numId w:val="36"/>
        </w:numPr>
      </w:pPr>
      <w:r>
        <w:t>Au moins un champ de type VARRAY</w:t>
      </w:r>
    </w:p>
    <w:p w14:paraId="2929375A" w14:textId="0BFF28EA" w:rsidR="00137107" w:rsidRDefault="00137107" w:rsidP="00137107">
      <w:pPr>
        <w:pStyle w:val="paragraphe1"/>
        <w:numPr>
          <w:ilvl w:val="0"/>
          <w:numId w:val="36"/>
        </w:numPr>
      </w:pPr>
      <w:r>
        <w:t>Au moins un champ dans un des types qui permettra de stocker des objets volumineux (objet volumineux)</w:t>
      </w:r>
    </w:p>
    <w:p w14:paraId="2DC8712A" w14:textId="77777777" w:rsidR="00137107" w:rsidRDefault="00137107" w:rsidP="006A4179">
      <w:pPr>
        <w:pStyle w:val="Enumration"/>
        <w:ind w:left="709" w:firstLine="0"/>
      </w:pPr>
    </w:p>
    <w:p w14:paraId="64C4AD71" w14:textId="42BFFF72" w:rsidR="0085791A" w:rsidRPr="0003198C" w:rsidRDefault="0085791A" w:rsidP="00137107">
      <w:pPr>
        <w:pStyle w:val="Enumration"/>
        <w:numPr>
          <w:ilvl w:val="0"/>
          <w:numId w:val="33"/>
        </w:numPr>
        <w:rPr>
          <w:color w:val="FF0000"/>
        </w:rPr>
      </w:pPr>
      <w:r>
        <w:rPr>
          <w:b/>
          <w:bCs/>
        </w:rPr>
        <w:t>Spécification</w:t>
      </w:r>
      <w:r w:rsidRPr="00B13896">
        <w:rPr>
          <w:b/>
          <w:bCs/>
        </w:rPr>
        <w:t xml:space="preserve"> </w:t>
      </w:r>
      <w:r w:rsidR="00DA2173">
        <w:rPr>
          <w:b/>
          <w:bCs/>
        </w:rPr>
        <w:t>méthodes dans chaque type</w:t>
      </w:r>
      <w:r>
        <w:rPr>
          <w:b/>
          <w:bCs/>
        </w:rPr>
        <w:t xml:space="preserve"> </w:t>
      </w:r>
    </w:p>
    <w:p w14:paraId="312E2F71" w14:textId="1A9AE7ED" w:rsidR="0085791A" w:rsidRDefault="0085791A" w:rsidP="00DA2173">
      <w:pPr>
        <w:pStyle w:val="Enumration"/>
        <w:ind w:left="850" w:firstLine="0"/>
      </w:pPr>
      <w:r>
        <w:t xml:space="preserve">. </w:t>
      </w:r>
      <w:r w:rsidR="00DA2173">
        <w:t xml:space="preserve">Un </w:t>
      </w:r>
      <w:proofErr w:type="spellStart"/>
      <w:r w:rsidR="00DA2173">
        <w:t>mémthode</w:t>
      </w:r>
      <w:proofErr w:type="spellEnd"/>
      <w:r w:rsidR="00DA2173">
        <w:t xml:space="preserve"> d’ordre par type</w:t>
      </w:r>
    </w:p>
    <w:p w14:paraId="43C01EAD" w14:textId="21405DC0" w:rsidR="00DA2173" w:rsidRDefault="00DA2173" w:rsidP="00DA2173">
      <w:pPr>
        <w:pStyle w:val="Enumration"/>
        <w:ind w:left="850" w:firstLine="0"/>
      </w:pPr>
      <w:r>
        <w:t>. Des méthodes de gestion des liens N</w:t>
      </w:r>
    </w:p>
    <w:p w14:paraId="3D594AB1" w14:textId="74E6B8B6" w:rsidR="00DA2173" w:rsidRDefault="00DA2173" w:rsidP="00DA2173">
      <w:pPr>
        <w:pStyle w:val="Enumration"/>
        <w:ind w:left="850" w:firstLine="0"/>
      </w:pPr>
      <w:r>
        <w:t>. Des méthodes applicatives de consultation au moins 2 par type</w:t>
      </w:r>
      <w:r w:rsidR="00780ADE">
        <w:t xml:space="preserve"> (certaines de requêtes peuvent être traduites en méthodes)</w:t>
      </w:r>
    </w:p>
    <w:p w14:paraId="56150455" w14:textId="76D34641" w:rsidR="005E38A6" w:rsidRDefault="00DA2173" w:rsidP="003E3501">
      <w:pPr>
        <w:pStyle w:val="Enumration"/>
        <w:ind w:left="850" w:firstLine="0"/>
      </w:pPr>
      <w:r>
        <w:t>. Des méthodes CRUD par type</w:t>
      </w:r>
    </w:p>
    <w:p w14:paraId="3BEEE78A" w14:textId="6A0CE011" w:rsidR="001A6887" w:rsidRPr="004669C9" w:rsidRDefault="001A6887" w:rsidP="001A6887">
      <w:pPr>
        <w:pStyle w:val="Titre2"/>
        <w:rPr>
          <w:b/>
          <w:bCs/>
        </w:rPr>
      </w:pPr>
      <w:r w:rsidRPr="004669C9">
        <w:rPr>
          <w:b/>
          <w:bCs/>
        </w:rPr>
        <w:t>Travail à rendre</w:t>
      </w:r>
      <w:r w:rsidR="00E87108">
        <w:rPr>
          <w:b/>
          <w:bCs/>
        </w:rPr>
        <w:t xml:space="preserve"> (</w:t>
      </w:r>
      <w:r w:rsidR="00C040C2">
        <w:rPr>
          <w:b/>
          <w:bCs/>
        </w:rPr>
        <w:t>04/01/2022</w:t>
      </w:r>
      <w:r w:rsidR="00E87108">
        <w:rPr>
          <w:b/>
          <w:bCs/>
        </w:rPr>
        <w:t>)</w:t>
      </w:r>
    </w:p>
    <w:p w14:paraId="3B580CC6" w14:textId="01519189" w:rsidR="001A6887" w:rsidRDefault="008D5AB5" w:rsidP="005E38A6">
      <w:pPr>
        <w:pStyle w:val="Enumration"/>
        <w:ind w:left="0" w:firstLine="0"/>
      </w:pPr>
      <w:r>
        <w:t xml:space="preserve">Toutes les </w:t>
      </w:r>
      <w:proofErr w:type="spellStart"/>
      <w:r>
        <w:t>spécications</w:t>
      </w:r>
      <w:proofErr w:type="spellEnd"/>
      <w:r>
        <w:t xml:space="preserve"> de votre projet devront être rendu</w:t>
      </w:r>
      <w:r w:rsidR="00ED1B72">
        <w:t>e</w:t>
      </w:r>
      <w:r>
        <w:t xml:space="preserve">s dans un fichier </w:t>
      </w:r>
      <w:proofErr w:type="spellStart"/>
      <w:r>
        <w:t>pdf</w:t>
      </w:r>
      <w:proofErr w:type="spellEnd"/>
      <w:r>
        <w:t xml:space="preserve"> </w:t>
      </w:r>
      <w:r w:rsidR="00ED1B72">
        <w:t>ou</w:t>
      </w:r>
      <w:r w:rsidR="00211BD6">
        <w:t xml:space="preserve"> docx </w:t>
      </w:r>
      <w:r>
        <w:t xml:space="preserve">que vous devez impérativement </w:t>
      </w:r>
      <w:r w:rsidR="00ED1B72">
        <w:t xml:space="preserve">le </w:t>
      </w:r>
      <w:r>
        <w:t>nommer comme suit :</w:t>
      </w:r>
    </w:p>
    <w:p w14:paraId="4DDFB983" w14:textId="207FE80F" w:rsidR="00813C37" w:rsidRDefault="002259F7" w:rsidP="005E38A6">
      <w:pPr>
        <w:pStyle w:val="Enumration"/>
        <w:ind w:left="0" w:firstLine="0"/>
      </w:pPr>
      <w:r>
        <w:t>2</w:t>
      </w:r>
      <w:r w:rsidR="00813C37">
        <w:t xml:space="preserve">specification_analyse_conception_Nom1_Nom2_Nom3_Nom4.docx </w:t>
      </w:r>
    </w:p>
    <w:p w14:paraId="23AE0662" w14:textId="65F6493C" w:rsidR="002259F7" w:rsidRDefault="002259F7" w:rsidP="002259F7">
      <w:pPr>
        <w:pStyle w:val="Enumration"/>
        <w:ind w:left="0" w:firstLine="0"/>
      </w:pPr>
      <w:proofErr w:type="gramStart"/>
      <w:r>
        <w:t>ou</w:t>
      </w:r>
      <w:proofErr w:type="gramEnd"/>
      <w:r>
        <w:t xml:space="preserve"> 2specification_analyse_conception_Nom1_Nom2_Nom3_Nom4.pdf</w:t>
      </w:r>
    </w:p>
    <w:p w14:paraId="0A0B321F" w14:textId="66379BA4" w:rsidR="002259F7" w:rsidRDefault="002259F7" w:rsidP="005E38A6">
      <w:pPr>
        <w:pStyle w:val="Enumration"/>
        <w:ind w:left="0" w:firstLine="0"/>
      </w:pPr>
    </w:p>
    <w:p w14:paraId="03080912" w14:textId="131EDDBC" w:rsidR="005E38A6" w:rsidRDefault="008D5AB5" w:rsidP="005E38A6">
      <w:pPr>
        <w:pStyle w:val="Titre1"/>
        <w:rPr>
          <w:b/>
          <w:bCs/>
        </w:rPr>
      </w:pPr>
      <w:r>
        <w:rPr>
          <w:b/>
          <w:bCs/>
        </w:rPr>
        <w:t>Implémentation des types et tables objets</w:t>
      </w:r>
    </w:p>
    <w:p w14:paraId="5BD15346" w14:textId="4B594D90" w:rsidR="002259F7" w:rsidRDefault="002259F7" w:rsidP="00C12E9D">
      <w:pPr>
        <w:pStyle w:val="paragraphe1"/>
        <w:ind w:firstLine="0"/>
      </w:pPr>
      <w:r>
        <w:t xml:space="preserve">Le résultat de cette phase doit être mis dans un fichier appelé </w:t>
      </w:r>
    </w:p>
    <w:p w14:paraId="222D2ADF" w14:textId="23BAAEBA" w:rsidR="002259F7" w:rsidRPr="002259F7" w:rsidRDefault="00C12E9D" w:rsidP="002259F7">
      <w:pPr>
        <w:pStyle w:val="paragraphe1"/>
        <w:ind w:firstLine="0"/>
      </w:pPr>
      <w:r>
        <w:t>3Script_Implementation_type_tables_objet_NomProjet_Nom1_Nom2_Nom3_Nom4.sql</w:t>
      </w:r>
    </w:p>
    <w:p w14:paraId="06334F15" w14:textId="2F45561F" w:rsidR="00DF18B4" w:rsidRPr="004669C9" w:rsidRDefault="00DF18B4" w:rsidP="00DF18B4">
      <w:pPr>
        <w:pStyle w:val="Titre2"/>
        <w:rPr>
          <w:b/>
          <w:bCs/>
        </w:rPr>
      </w:pPr>
      <w:r>
        <w:rPr>
          <w:b/>
          <w:bCs/>
        </w:rPr>
        <w:t>Création des types à partir du schéma de types</w:t>
      </w:r>
    </w:p>
    <w:p w14:paraId="6091BE33" w14:textId="47114804" w:rsidR="00DF18B4" w:rsidRDefault="00DF18B4" w:rsidP="00DF18B4">
      <w:r>
        <w:t xml:space="preserve">Proposer </w:t>
      </w:r>
      <w:r w:rsidR="00C12E9D">
        <w:t xml:space="preserve">la </w:t>
      </w:r>
      <w:r>
        <w:t>création des types (partie spécification) avec l’ensembles des champs et des méthodes</w:t>
      </w:r>
      <w:r w:rsidR="002D5EDB">
        <w:t xml:space="preserve"> y compris les champs pour gérer les liens d’association</w:t>
      </w:r>
      <w:r>
        <w:t>.</w:t>
      </w:r>
    </w:p>
    <w:p w14:paraId="4112D392" w14:textId="07954507" w:rsidR="0085791A" w:rsidRPr="004669C9" w:rsidRDefault="00DA2173" w:rsidP="00023057">
      <w:pPr>
        <w:pStyle w:val="Titre2"/>
        <w:rPr>
          <w:b/>
          <w:bCs/>
        </w:rPr>
      </w:pPr>
      <w:r>
        <w:rPr>
          <w:b/>
          <w:bCs/>
        </w:rPr>
        <w:lastRenderedPageBreak/>
        <w:t>Création des tables objets</w:t>
      </w:r>
      <w:r w:rsidR="00DF18B4">
        <w:rPr>
          <w:b/>
          <w:bCs/>
        </w:rPr>
        <w:t xml:space="preserve"> et des indexes</w:t>
      </w:r>
      <w:r>
        <w:rPr>
          <w:b/>
          <w:bCs/>
        </w:rPr>
        <w:t xml:space="preserve"> à partir </w:t>
      </w:r>
      <w:r w:rsidR="00DF18B4">
        <w:rPr>
          <w:b/>
          <w:bCs/>
        </w:rPr>
        <w:t>des types créés auparavant</w:t>
      </w:r>
    </w:p>
    <w:p w14:paraId="275C5D91" w14:textId="7D048E67" w:rsidR="0085791A" w:rsidRDefault="0085791A" w:rsidP="0085791A">
      <w:pPr>
        <w:pStyle w:val="Enumration2"/>
        <w:ind w:left="0" w:firstLine="0"/>
      </w:pPr>
      <w:r>
        <w:t>Définir le schéma physique consiste à produire les ordres SQL de création des tables</w:t>
      </w:r>
      <w:r w:rsidR="00DF18B4">
        <w:t xml:space="preserve"> objets</w:t>
      </w:r>
      <w:r>
        <w:t xml:space="preserve">, indexes </w:t>
      </w:r>
      <w:proofErr w:type="gramStart"/>
      <w:r>
        <w:t>etc..</w:t>
      </w:r>
      <w:proofErr w:type="gramEnd"/>
      <w:r>
        <w:t xml:space="preserve"> </w:t>
      </w:r>
    </w:p>
    <w:p w14:paraId="1D7E5833" w14:textId="0869C14A" w:rsidR="0085791A" w:rsidRDefault="0085791A" w:rsidP="0085791A">
      <w:pPr>
        <w:pStyle w:val="Enumration"/>
        <w:ind w:left="0" w:firstLine="0"/>
      </w:pPr>
      <w:r>
        <w:t xml:space="preserve">Si vous avez une base de données Oracle locale, il faut créer un utilisateur Oracle si ce n’est déjà fait ou </w:t>
      </w:r>
      <w:proofErr w:type="spellStart"/>
      <w:r>
        <w:t>utilser</w:t>
      </w:r>
      <w:proofErr w:type="spellEnd"/>
      <w:r>
        <w:t xml:space="preserve"> le compte Oracle qui vous a été fourni sur une base distante. Cet utilisateur sera le propriétaire de tous les objets de votre application (</w:t>
      </w:r>
      <w:r w:rsidR="00DF18B4">
        <w:t xml:space="preserve">types, </w:t>
      </w:r>
      <w:r>
        <w:t>des tables</w:t>
      </w:r>
      <w:r w:rsidR="00DF18B4">
        <w:t xml:space="preserve"> objets</w:t>
      </w:r>
      <w:r>
        <w:t>, indexe</w:t>
      </w:r>
      <w:r w:rsidR="00DF18B4">
        <w:t>s</w:t>
      </w:r>
      <w:r>
        <w:t>, ...).</w:t>
      </w:r>
    </w:p>
    <w:p w14:paraId="5C28E0D7" w14:textId="27467159" w:rsidR="00137107" w:rsidRDefault="00137107" w:rsidP="0085791A">
      <w:pPr>
        <w:pStyle w:val="Enumration"/>
        <w:ind w:left="0" w:firstLine="0"/>
      </w:pPr>
    </w:p>
    <w:p w14:paraId="426B9CFA" w14:textId="160E73EF" w:rsidR="003D26F0" w:rsidRDefault="00137107" w:rsidP="00B82063">
      <w:pPr>
        <w:pStyle w:val="Enumration"/>
        <w:ind w:left="0" w:firstLine="0"/>
      </w:pPr>
      <w:r>
        <w:t>Vous devez</w:t>
      </w:r>
      <w:r w:rsidR="002D4CA4">
        <w:t xml:space="preserve"> aussi</w:t>
      </w:r>
      <w:r>
        <w:t xml:space="preserve"> poser les in</w:t>
      </w:r>
      <w:r w:rsidR="00AD29C8">
        <w:t>d</w:t>
      </w:r>
      <w:r>
        <w:t>exes sur vos colonnes REF y compris dans les listes.</w:t>
      </w:r>
    </w:p>
    <w:p w14:paraId="08030845" w14:textId="63BFD3D5" w:rsidR="0085791A" w:rsidRPr="004669C9" w:rsidRDefault="0085791A" w:rsidP="00023057">
      <w:pPr>
        <w:pStyle w:val="Titre2"/>
        <w:rPr>
          <w:b/>
          <w:bCs/>
        </w:rPr>
      </w:pPr>
      <w:r w:rsidRPr="004669C9">
        <w:rPr>
          <w:b/>
          <w:bCs/>
        </w:rPr>
        <w:t xml:space="preserve">Insertion des lignes dans </w:t>
      </w:r>
      <w:r w:rsidR="00DA2173">
        <w:rPr>
          <w:b/>
          <w:bCs/>
        </w:rPr>
        <w:t>vos</w:t>
      </w:r>
      <w:r w:rsidRPr="004669C9">
        <w:rPr>
          <w:b/>
          <w:bCs/>
        </w:rPr>
        <w:t xml:space="preserve"> tables</w:t>
      </w:r>
      <w:r w:rsidR="00DA2173">
        <w:rPr>
          <w:b/>
          <w:bCs/>
        </w:rPr>
        <w:t xml:space="preserve"> objets</w:t>
      </w:r>
    </w:p>
    <w:p w14:paraId="620FD579" w14:textId="251F1727" w:rsidR="0085791A" w:rsidRDefault="0085791A" w:rsidP="0085791A">
      <w:pPr>
        <w:pStyle w:val="paragraphe1"/>
        <w:ind w:firstLine="0"/>
      </w:pPr>
      <w:r>
        <w:t xml:space="preserve">Il s’agit d’effectuer manuellement des insertions de lignes dans </w:t>
      </w:r>
      <w:proofErr w:type="spellStart"/>
      <w:r>
        <w:t>chacunes</w:t>
      </w:r>
      <w:proofErr w:type="spellEnd"/>
      <w:r>
        <w:t xml:space="preserve"> de vos tables. Insérer 10 à 20 lignes par tables. Bien gérer les contraintes d’intégrités (</w:t>
      </w:r>
      <w:proofErr w:type="spellStart"/>
      <w:r>
        <w:t>primary</w:t>
      </w:r>
      <w:proofErr w:type="spellEnd"/>
      <w:r>
        <w:t xml:space="preserve"> key, check</w:t>
      </w:r>
      <w:r w:rsidR="000B48F3">
        <w:t>, non nul</w:t>
      </w:r>
      <w:r>
        <w:t>).</w:t>
      </w:r>
    </w:p>
    <w:p w14:paraId="147D6724" w14:textId="51C95789" w:rsidR="0085791A" w:rsidRPr="004669C9" w:rsidRDefault="0085791A" w:rsidP="00023057">
      <w:pPr>
        <w:pStyle w:val="Titre2"/>
        <w:rPr>
          <w:b/>
          <w:bCs/>
        </w:rPr>
      </w:pPr>
      <w:r w:rsidRPr="004669C9">
        <w:rPr>
          <w:b/>
          <w:bCs/>
        </w:rPr>
        <w:t>Mise à jour et consultation des données</w:t>
      </w:r>
      <w:r w:rsidR="00DF18B4">
        <w:rPr>
          <w:b/>
          <w:bCs/>
        </w:rPr>
        <w:t xml:space="preserve"> dans vos tables objets</w:t>
      </w:r>
    </w:p>
    <w:p w14:paraId="76D4660B" w14:textId="43826693" w:rsidR="000B48F3" w:rsidRPr="00266A21" w:rsidRDefault="0085791A" w:rsidP="0085791A">
      <w:pPr>
        <w:pStyle w:val="paragraphe1"/>
        <w:ind w:firstLine="0"/>
      </w:pPr>
      <w:r>
        <w:t xml:space="preserve">Les requêtes de mise à jour (modification, suppression) et de </w:t>
      </w:r>
      <w:proofErr w:type="spellStart"/>
      <w:r>
        <w:t>consulatation</w:t>
      </w:r>
      <w:proofErr w:type="spellEnd"/>
      <w:r>
        <w:t xml:space="preserve"> à écrire sont celles définies dans l</w:t>
      </w:r>
      <w:r w:rsidR="00FE6D6D">
        <w:t>e chapitre 1</w:t>
      </w:r>
      <w:r>
        <w:t>.</w:t>
      </w:r>
    </w:p>
    <w:p w14:paraId="4A938034" w14:textId="359DC89B" w:rsidR="0085791A" w:rsidRPr="000B48F3" w:rsidRDefault="004C4F93" w:rsidP="000B48F3">
      <w:pPr>
        <w:pStyle w:val="Titre2"/>
        <w:rPr>
          <w:b/>
          <w:bCs/>
        </w:rPr>
      </w:pPr>
      <w:r>
        <w:rPr>
          <w:b/>
          <w:bCs/>
        </w:rPr>
        <w:t>I</w:t>
      </w:r>
      <w:r w:rsidR="0085791A" w:rsidRPr="004669C9">
        <w:rPr>
          <w:b/>
          <w:bCs/>
        </w:rPr>
        <w:t xml:space="preserve">mplémentation des </w:t>
      </w:r>
      <w:r w:rsidR="00137107">
        <w:rPr>
          <w:b/>
          <w:bCs/>
        </w:rPr>
        <w:t>méthode</w:t>
      </w:r>
      <w:r w:rsidR="0085791A" w:rsidRPr="004669C9">
        <w:rPr>
          <w:b/>
          <w:bCs/>
        </w:rPr>
        <w:t xml:space="preserve">s </w:t>
      </w:r>
      <w:r w:rsidR="00137107">
        <w:rPr>
          <w:b/>
          <w:bCs/>
        </w:rPr>
        <w:t xml:space="preserve">de vos types en </w:t>
      </w:r>
      <w:r w:rsidR="0085791A" w:rsidRPr="004669C9">
        <w:rPr>
          <w:b/>
          <w:bCs/>
        </w:rPr>
        <w:t xml:space="preserve">PLSQL </w:t>
      </w:r>
    </w:p>
    <w:p w14:paraId="43530B54" w14:textId="1CB4ADF9" w:rsidR="0085791A" w:rsidRDefault="0085791A" w:rsidP="0085791A">
      <w:r>
        <w:t xml:space="preserve">Il s’agit définir les </w:t>
      </w:r>
      <w:r w:rsidR="0018343E">
        <w:t>types Body</w:t>
      </w:r>
      <w:r>
        <w:t xml:space="preserve"> et d’implémenter le code des </w:t>
      </w:r>
      <w:r w:rsidR="0018343E">
        <w:t>méthodes des types définis dans la spécification des types</w:t>
      </w:r>
      <w:r>
        <w:t xml:space="preserve">. </w:t>
      </w:r>
    </w:p>
    <w:p w14:paraId="63E6683C" w14:textId="77777777" w:rsidR="0085791A" w:rsidRDefault="0085791A" w:rsidP="0085791A"/>
    <w:p w14:paraId="1939B405" w14:textId="5814FD9C" w:rsidR="0085791A" w:rsidRDefault="0085791A" w:rsidP="0085791A">
      <w:r>
        <w:t xml:space="preserve">Vous devez aussi proposer le code de test de </w:t>
      </w:r>
      <w:r w:rsidR="002202D8">
        <w:t>chacune des méthodes</w:t>
      </w:r>
      <w:r>
        <w:t>.</w:t>
      </w:r>
    </w:p>
    <w:p w14:paraId="55BBDEB6" w14:textId="77777777" w:rsidR="0085791A" w:rsidRDefault="0085791A" w:rsidP="0085791A"/>
    <w:p w14:paraId="61155C3F" w14:textId="20E5FADD" w:rsidR="0085791A" w:rsidRPr="004669C9" w:rsidRDefault="0085791A" w:rsidP="00023057">
      <w:pPr>
        <w:pStyle w:val="Titre2"/>
        <w:rPr>
          <w:b/>
          <w:bCs/>
        </w:rPr>
      </w:pPr>
      <w:r w:rsidRPr="004669C9">
        <w:rPr>
          <w:b/>
          <w:bCs/>
        </w:rPr>
        <w:t>Travail à rendre</w:t>
      </w:r>
      <w:r w:rsidR="00E87108">
        <w:rPr>
          <w:b/>
          <w:bCs/>
        </w:rPr>
        <w:t xml:space="preserve"> (</w:t>
      </w:r>
      <w:r w:rsidR="00C040C2">
        <w:rPr>
          <w:b/>
          <w:bCs/>
        </w:rPr>
        <w:t>04/01/2022</w:t>
      </w:r>
      <w:r w:rsidR="00E87108">
        <w:rPr>
          <w:b/>
          <w:bCs/>
        </w:rPr>
        <w:t>)</w:t>
      </w:r>
    </w:p>
    <w:p w14:paraId="3926FBF2" w14:textId="163E1A6A" w:rsidR="0006281A" w:rsidRDefault="00DE625E" w:rsidP="0056439D">
      <w:pPr>
        <w:pStyle w:val="paragraphe1"/>
        <w:ind w:firstLine="0"/>
      </w:pPr>
      <w:r>
        <w:rPr>
          <w:u w:val="single"/>
        </w:rPr>
        <w:t>Le t</w:t>
      </w:r>
      <w:r w:rsidR="0085791A">
        <w:rPr>
          <w:u w:val="single"/>
        </w:rPr>
        <w:t>ravail à rendre</w:t>
      </w:r>
      <w:r w:rsidR="0056439D">
        <w:t xml:space="preserve"> doit être dans le fichier</w:t>
      </w:r>
      <w:r w:rsidR="0006281A">
        <w:t> :</w:t>
      </w:r>
    </w:p>
    <w:p w14:paraId="0D8D0259" w14:textId="5579B524" w:rsidR="0056439D" w:rsidRDefault="0056439D" w:rsidP="0056439D">
      <w:pPr>
        <w:pStyle w:val="paragraphe1"/>
        <w:ind w:firstLine="0"/>
      </w:pPr>
      <w:r>
        <w:t>Script_</w:t>
      </w:r>
      <w:r w:rsidR="0006281A">
        <w:t>Implementation_type_tables_objet</w:t>
      </w:r>
      <w:r>
        <w:t>_NomProjet_Nom1_Nom2_Nom3_Nom4.sql</w:t>
      </w:r>
    </w:p>
    <w:p w14:paraId="1EC4E441" w14:textId="1E0339D4" w:rsidR="0056439D" w:rsidRDefault="0056439D" w:rsidP="0056439D">
      <w:pPr>
        <w:pStyle w:val="paragraphe1"/>
        <w:ind w:firstLine="0"/>
      </w:pPr>
      <w:r>
        <w:t>Vous devez y mettre :</w:t>
      </w:r>
    </w:p>
    <w:p w14:paraId="3E137003" w14:textId="77777777" w:rsidR="0006281A" w:rsidRDefault="0006281A" w:rsidP="0006281A">
      <w:pPr>
        <w:pStyle w:val="paragraphe1"/>
        <w:numPr>
          <w:ilvl w:val="0"/>
          <w:numId w:val="24"/>
        </w:numPr>
      </w:pPr>
      <w:r>
        <w:t>Création des types à partir du schéma de types</w:t>
      </w:r>
    </w:p>
    <w:p w14:paraId="0ABCF105" w14:textId="77777777" w:rsidR="0006281A" w:rsidRDefault="0006281A" w:rsidP="0006281A">
      <w:pPr>
        <w:pStyle w:val="paragraphe1"/>
        <w:numPr>
          <w:ilvl w:val="0"/>
          <w:numId w:val="24"/>
        </w:numPr>
      </w:pPr>
      <w:r>
        <w:t>Création des tables objets et des indexes à partir des types créés auparavant</w:t>
      </w:r>
    </w:p>
    <w:p w14:paraId="0D76FCB3" w14:textId="77777777" w:rsidR="0006281A" w:rsidRDefault="0006281A" w:rsidP="0006281A">
      <w:pPr>
        <w:pStyle w:val="paragraphe1"/>
        <w:numPr>
          <w:ilvl w:val="0"/>
          <w:numId w:val="24"/>
        </w:numPr>
      </w:pPr>
      <w:r>
        <w:t>Insertion des lignes dans vos tables objets</w:t>
      </w:r>
    </w:p>
    <w:p w14:paraId="28C91521" w14:textId="77777777" w:rsidR="0006281A" w:rsidRDefault="0006281A" w:rsidP="0006281A">
      <w:pPr>
        <w:pStyle w:val="paragraphe1"/>
        <w:numPr>
          <w:ilvl w:val="0"/>
          <w:numId w:val="24"/>
        </w:numPr>
      </w:pPr>
      <w:r>
        <w:t>Mise à jour et consultation des données dans vos tables objets</w:t>
      </w:r>
    </w:p>
    <w:p w14:paraId="4D788F70" w14:textId="0BC09AB4" w:rsidR="0006281A" w:rsidRDefault="0006281A" w:rsidP="0006281A">
      <w:pPr>
        <w:pStyle w:val="paragraphe1"/>
        <w:numPr>
          <w:ilvl w:val="0"/>
          <w:numId w:val="24"/>
        </w:numPr>
      </w:pPr>
      <w:r>
        <w:lastRenderedPageBreak/>
        <w:t>Implémentation des méthodes de vos types en PLSQL</w:t>
      </w:r>
    </w:p>
    <w:p w14:paraId="76FBAE13" w14:textId="30520212" w:rsidR="00BF63C1" w:rsidRDefault="00BF63C1" w:rsidP="00BF63C1">
      <w:pPr>
        <w:pStyle w:val="paragraphe1"/>
        <w:ind w:firstLine="0"/>
      </w:pPr>
    </w:p>
    <w:p w14:paraId="15E1128A" w14:textId="564FCCC7" w:rsidR="00EB5841" w:rsidRPr="00EB5841" w:rsidRDefault="00BF63C1" w:rsidP="00EB5841">
      <w:pPr>
        <w:pStyle w:val="Titre1"/>
        <w:rPr>
          <w:b/>
          <w:bCs/>
        </w:rPr>
      </w:pPr>
      <w:r w:rsidRPr="00BF63C1">
        <w:rPr>
          <w:b/>
          <w:bCs/>
          <w:lang w:val="en-US"/>
        </w:rPr>
        <w:t xml:space="preserve">Mapping des </w:t>
      </w:r>
      <w:proofErr w:type="spellStart"/>
      <w:r w:rsidRPr="00BF63C1">
        <w:rPr>
          <w:b/>
          <w:bCs/>
          <w:lang w:val="en-US"/>
        </w:rPr>
        <w:t>objets</w:t>
      </w:r>
      <w:proofErr w:type="spellEnd"/>
      <w:r w:rsidRPr="00BF63C1">
        <w:rPr>
          <w:b/>
          <w:bCs/>
          <w:lang w:val="en-US"/>
        </w:rPr>
        <w:t xml:space="preserve"> complexes Oracle avec Java / JDBC</w:t>
      </w:r>
    </w:p>
    <w:p w14:paraId="608D935D" w14:textId="3B5813A2" w:rsidR="00661FB7" w:rsidRPr="004669C9" w:rsidRDefault="00B60BE2" w:rsidP="00661FB7">
      <w:pPr>
        <w:pStyle w:val="Titre2"/>
        <w:rPr>
          <w:b/>
          <w:bCs/>
        </w:rPr>
      </w:pPr>
      <w:proofErr w:type="spellStart"/>
      <w:r>
        <w:rPr>
          <w:b/>
          <w:bCs/>
        </w:rPr>
        <w:t>Actvités</w:t>
      </w:r>
      <w:proofErr w:type="spellEnd"/>
      <w:r>
        <w:rPr>
          <w:b/>
          <w:bCs/>
        </w:rPr>
        <w:t xml:space="preserve"> à faire</w:t>
      </w:r>
    </w:p>
    <w:p w14:paraId="153655FD" w14:textId="77777777" w:rsidR="00661FB7" w:rsidRDefault="00661FB7" w:rsidP="00EB5841">
      <w:pPr>
        <w:pStyle w:val="paragraphe1"/>
        <w:ind w:firstLine="0"/>
        <w:rPr>
          <w:lang w:val="en-US"/>
        </w:rPr>
      </w:pPr>
    </w:p>
    <w:p w14:paraId="502853C2" w14:textId="7BECD904" w:rsidR="00EB5841" w:rsidRDefault="00EB5841" w:rsidP="00EB5841">
      <w:pPr>
        <w:pStyle w:val="paragraphe1"/>
        <w:ind w:firstLine="0"/>
        <w:rPr>
          <w:lang w:val="en-US"/>
        </w:rPr>
      </w:pP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effectuer</w:t>
      </w:r>
      <w:proofErr w:type="spellEnd"/>
      <w:r>
        <w:rPr>
          <w:lang w:val="en-US"/>
        </w:rPr>
        <w:t xml:space="preserve"> le m</w:t>
      </w:r>
      <w:r w:rsidRPr="00EB5841">
        <w:rPr>
          <w:lang w:val="en-US"/>
        </w:rPr>
        <w:t xml:space="preserve">apping des </w:t>
      </w:r>
      <w:proofErr w:type="spellStart"/>
      <w:r w:rsidRPr="00EB5841">
        <w:rPr>
          <w:lang w:val="en-US"/>
        </w:rPr>
        <w:t>objets</w:t>
      </w:r>
      <w:proofErr w:type="spellEnd"/>
      <w:r w:rsidRPr="00EB5841">
        <w:rPr>
          <w:lang w:val="en-US"/>
        </w:rPr>
        <w:t xml:space="preserve"> complexes Oracle avec Java/JDBC </w:t>
      </w:r>
      <w:r>
        <w:rPr>
          <w:lang w:val="en-US"/>
        </w:rPr>
        <w:t xml:space="preserve">end </w:t>
      </w:r>
      <w:proofErr w:type="spellStart"/>
      <w:r>
        <w:rPr>
          <w:lang w:val="en-US"/>
        </w:rPr>
        <w:t>développant</w:t>
      </w:r>
      <w:proofErr w:type="spellEnd"/>
      <w:r>
        <w:rPr>
          <w:lang w:val="en-US"/>
        </w:rPr>
        <w:t xml:space="preserve"> dans java</w:t>
      </w:r>
      <w:r w:rsidRPr="00EB5841">
        <w:rPr>
          <w:lang w:val="en-US"/>
        </w:rPr>
        <w:t xml:space="preserve"> des classes </w:t>
      </w:r>
      <w:proofErr w:type="spellStart"/>
      <w:r w:rsidRPr="00EB5841">
        <w:rPr>
          <w:lang w:val="en-US"/>
        </w:rPr>
        <w:t>personalisées</w:t>
      </w:r>
      <w:proofErr w:type="spellEnd"/>
      <w:r>
        <w:rPr>
          <w:lang w:val="en-US"/>
        </w:rPr>
        <w:t>.</w:t>
      </w:r>
      <w:r w:rsidR="00A23E1F">
        <w:rPr>
          <w:lang w:val="en-US"/>
        </w:rPr>
        <w:t xml:space="preserve"> </w:t>
      </w:r>
      <w:proofErr w:type="spellStart"/>
      <w:r w:rsidR="00DD3499">
        <w:rPr>
          <w:lang w:val="en-US"/>
        </w:rPr>
        <w:t>Vous</w:t>
      </w:r>
      <w:proofErr w:type="spellEnd"/>
      <w:r w:rsidR="00DD3499">
        <w:rPr>
          <w:lang w:val="en-US"/>
        </w:rPr>
        <w:t xml:space="preserve"> </w:t>
      </w:r>
      <w:proofErr w:type="spellStart"/>
      <w:r w:rsidR="00DD3499">
        <w:rPr>
          <w:lang w:val="en-US"/>
        </w:rPr>
        <w:t>devez</w:t>
      </w:r>
      <w:proofErr w:type="spellEnd"/>
      <w:r w:rsidR="00DD3499">
        <w:rPr>
          <w:lang w:val="en-US"/>
        </w:rPr>
        <w:t xml:space="preserve"> </w:t>
      </w:r>
      <w:proofErr w:type="spellStart"/>
      <w:r w:rsidR="00DD3499">
        <w:rPr>
          <w:lang w:val="en-US"/>
        </w:rPr>
        <w:t>aussi</w:t>
      </w:r>
      <w:proofErr w:type="spellEnd"/>
      <w:r w:rsidR="00DD3499">
        <w:rPr>
          <w:lang w:val="en-US"/>
        </w:rPr>
        <w:t xml:space="preserve"> </w:t>
      </w:r>
      <w:proofErr w:type="spellStart"/>
      <w:r w:rsidR="00DD3499">
        <w:rPr>
          <w:lang w:val="en-US"/>
        </w:rPr>
        <w:t>écrire</w:t>
      </w:r>
      <w:proofErr w:type="spellEnd"/>
      <w:r w:rsidR="00DD3499">
        <w:rPr>
          <w:lang w:val="en-US"/>
        </w:rPr>
        <w:t xml:space="preserve"> les </w:t>
      </w:r>
      <w:proofErr w:type="spellStart"/>
      <w:r w:rsidR="00DD3499">
        <w:rPr>
          <w:lang w:val="en-US"/>
        </w:rPr>
        <w:t>programmes</w:t>
      </w:r>
      <w:proofErr w:type="spellEnd"/>
      <w:r w:rsidR="00DD3499">
        <w:rPr>
          <w:lang w:val="en-US"/>
        </w:rPr>
        <w:t xml:space="preserve"> de test </w:t>
      </w:r>
      <w:proofErr w:type="spellStart"/>
      <w:r w:rsidR="00DD3499">
        <w:rPr>
          <w:lang w:val="en-US"/>
        </w:rPr>
        <w:t>correspondants</w:t>
      </w:r>
      <w:proofErr w:type="spellEnd"/>
      <w:r w:rsidR="00DD3499">
        <w:rPr>
          <w:lang w:val="en-US"/>
        </w:rPr>
        <w:t xml:space="preserve">. </w:t>
      </w:r>
      <w:r w:rsidR="00A23E1F">
        <w:rPr>
          <w:lang w:val="en-US"/>
        </w:rPr>
        <w:t xml:space="preserve">Le </w:t>
      </w:r>
      <w:proofErr w:type="spellStart"/>
      <w:r w:rsidR="00A23E1F">
        <w:rPr>
          <w:lang w:val="en-US"/>
        </w:rPr>
        <w:t>chapitre</w:t>
      </w:r>
      <w:proofErr w:type="spellEnd"/>
      <w:r w:rsidR="00A23E1F">
        <w:rPr>
          <w:lang w:val="en-US"/>
        </w:rPr>
        <w:t xml:space="preserve"> 14 de </w:t>
      </w:r>
      <w:proofErr w:type="spellStart"/>
      <w:r w:rsidR="00A23E1F">
        <w:rPr>
          <w:lang w:val="en-US"/>
        </w:rPr>
        <w:t>mon</w:t>
      </w:r>
      <w:proofErr w:type="spellEnd"/>
      <w:r w:rsidR="00A23E1F">
        <w:rPr>
          <w:lang w:val="en-US"/>
        </w:rPr>
        <w:t xml:space="preserve"> </w:t>
      </w:r>
      <w:proofErr w:type="spellStart"/>
      <w:r w:rsidR="00A23E1F">
        <w:rPr>
          <w:lang w:val="en-US"/>
        </w:rPr>
        <w:t>cours</w:t>
      </w:r>
      <w:proofErr w:type="spellEnd"/>
      <w:r w:rsidR="00A23E1F">
        <w:rPr>
          <w:lang w:val="en-US"/>
        </w:rPr>
        <w:t xml:space="preserve"> le document Oracle</w:t>
      </w:r>
      <w:r w:rsidR="00DD76A7">
        <w:rPr>
          <w:lang w:val="en-US"/>
        </w:rPr>
        <w:t>.</w:t>
      </w:r>
    </w:p>
    <w:p w14:paraId="1D83588E" w14:textId="693A6B50" w:rsidR="00EB5841" w:rsidRDefault="00DD76A7" w:rsidP="00EB5841">
      <w:pPr>
        <w:pStyle w:val="paragraphe1"/>
        <w:ind w:firstLine="0"/>
        <w:rPr>
          <w:lang w:val="en-US"/>
        </w:rPr>
      </w:pPr>
      <w:r>
        <w:rPr>
          <w:lang w:val="en-US"/>
        </w:rPr>
        <w:t xml:space="preserve">Livres Oracle </w:t>
      </w:r>
      <w:proofErr w:type="spellStart"/>
      <w:r>
        <w:rPr>
          <w:lang w:val="en-US"/>
        </w:rPr>
        <w:t>pouvant</w:t>
      </w:r>
      <w:proofErr w:type="spellEnd"/>
      <w:r>
        <w:rPr>
          <w:lang w:val="en-US"/>
        </w:rPr>
        <w:t xml:space="preserve"> </w:t>
      </w:r>
      <w:r w:rsidR="00661FB7">
        <w:rPr>
          <w:lang w:val="en-US"/>
        </w:rPr>
        <w:t xml:space="preserve">entre </w:t>
      </w:r>
      <w:proofErr w:type="spellStart"/>
      <w:r w:rsidR="00661FB7">
        <w:rPr>
          <w:lang w:val="en-US"/>
        </w:rPr>
        <w:t>autre</w:t>
      </w:r>
      <w:proofErr w:type="spellEnd"/>
      <w:r w:rsidR="00661FB7">
        <w:rPr>
          <w:lang w:val="en-US"/>
        </w:rPr>
        <w:t xml:space="preserve"> </w:t>
      </w:r>
      <w:proofErr w:type="gramStart"/>
      <w:r>
        <w:rPr>
          <w:lang w:val="en-US"/>
        </w:rPr>
        <w:t>aider :</w:t>
      </w:r>
      <w:proofErr w:type="gramEnd"/>
    </w:p>
    <w:p w14:paraId="07300DD5" w14:textId="5535119C" w:rsidR="00DD76A7" w:rsidRDefault="00DD76A7" w:rsidP="00DD76A7">
      <w:pPr>
        <w:pStyle w:val="paragraphe1"/>
        <w:numPr>
          <w:ilvl w:val="0"/>
          <w:numId w:val="38"/>
        </w:numPr>
      </w:pPr>
      <w:r>
        <w:t>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Developer's</w:t>
      </w:r>
      <w:proofErr w:type="spellEnd"/>
      <w:r>
        <w:t xml:space="preserve"> Guide</w:t>
      </w:r>
    </w:p>
    <w:p w14:paraId="598F668A" w14:textId="036BFB44" w:rsidR="00DD76A7" w:rsidRDefault="002F6F3F" w:rsidP="00DD76A7">
      <w:pPr>
        <w:pStyle w:val="paragraphe1"/>
      </w:pPr>
      <w:hyperlink r:id="rId7" w:history="1">
        <w:r w:rsidR="00DD76A7" w:rsidRPr="00455D26">
          <w:rPr>
            <w:rStyle w:val="Lienhypertexte"/>
          </w:rPr>
          <w:t>https://docs.oracle.com/en/database/oracle/oracle-database/21/adobj/object-relational-developers-guide.pdf</w:t>
        </w:r>
      </w:hyperlink>
    </w:p>
    <w:p w14:paraId="6D5DA4E1" w14:textId="77777777" w:rsidR="00DD76A7" w:rsidRDefault="00DD76A7" w:rsidP="00DD76A7">
      <w:pPr>
        <w:pStyle w:val="paragraphe1"/>
      </w:pPr>
    </w:p>
    <w:p w14:paraId="3C8B4965" w14:textId="216485B9" w:rsidR="00DD76A7" w:rsidRDefault="00DD76A7" w:rsidP="00DD76A7">
      <w:pPr>
        <w:pStyle w:val="paragraphe1"/>
        <w:numPr>
          <w:ilvl w:val="0"/>
          <w:numId w:val="38"/>
        </w:numPr>
      </w:pPr>
      <w:r>
        <w:t xml:space="preserve">JDBC </w:t>
      </w:r>
      <w:proofErr w:type="spellStart"/>
      <w:r>
        <w:t>Developer's</w:t>
      </w:r>
      <w:proofErr w:type="spellEnd"/>
      <w:r>
        <w:t xml:space="preserve"> Guide</w:t>
      </w:r>
    </w:p>
    <w:p w14:paraId="2F264FF5" w14:textId="1E89BCBC" w:rsidR="00EB5841" w:rsidRDefault="002F6F3F" w:rsidP="00DD76A7">
      <w:pPr>
        <w:pStyle w:val="paragraphe1"/>
        <w:ind w:firstLine="0"/>
      </w:pPr>
      <w:hyperlink r:id="rId8" w:history="1">
        <w:r w:rsidR="00DD76A7" w:rsidRPr="00455D26">
          <w:rPr>
            <w:rStyle w:val="Lienhypertexte"/>
          </w:rPr>
          <w:t>https://docs.oracle.com/en/database/oracle/oracle-database/21/jjdbc/jdbc-developers-guide.pdf</w:t>
        </w:r>
      </w:hyperlink>
    </w:p>
    <w:p w14:paraId="325B496D" w14:textId="70DD891F" w:rsidR="00661FB7" w:rsidRPr="004669C9" w:rsidRDefault="00661FB7" w:rsidP="00661FB7">
      <w:pPr>
        <w:pStyle w:val="Titre2"/>
        <w:rPr>
          <w:b/>
          <w:bCs/>
        </w:rPr>
      </w:pPr>
      <w:r w:rsidRPr="004669C9">
        <w:rPr>
          <w:b/>
          <w:bCs/>
        </w:rPr>
        <w:t>Travail à rendre</w:t>
      </w:r>
      <w:r w:rsidR="00E87108">
        <w:rPr>
          <w:b/>
          <w:bCs/>
        </w:rPr>
        <w:t xml:space="preserve"> (</w:t>
      </w:r>
      <w:r w:rsidR="00C040C2">
        <w:rPr>
          <w:b/>
          <w:bCs/>
        </w:rPr>
        <w:t>04/01/2022</w:t>
      </w:r>
      <w:r w:rsidR="00E87108">
        <w:rPr>
          <w:b/>
          <w:bCs/>
        </w:rPr>
        <w:t>)</w:t>
      </w:r>
    </w:p>
    <w:p w14:paraId="45F9ED0D" w14:textId="197094B5" w:rsidR="00E07BB0" w:rsidRDefault="00DE625E" w:rsidP="00E07BB0">
      <w:pPr>
        <w:pStyle w:val="paragraphe1"/>
        <w:ind w:firstLine="0"/>
      </w:pPr>
      <w:r>
        <w:rPr>
          <w:u w:val="single"/>
        </w:rPr>
        <w:t>Le t</w:t>
      </w:r>
      <w:r w:rsidR="00E07BB0">
        <w:rPr>
          <w:u w:val="single"/>
        </w:rPr>
        <w:t>ravail à rendre</w:t>
      </w:r>
      <w:r w:rsidR="00E07BB0">
        <w:t xml:space="preserve"> doit être dans le fichier :</w:t>
      </w:r>
    </w:p>
    <w:p w14:paraId="5526270F" w14:textId="053E0328" w:rsidR="00BF63C1" w:rsidRDefault="00331F2A" w:rsidP="00BF63C1">
      <w:pPr>
        <w:pStyle w:val="paragraphe1"/>
        <w:ind w:firstLine="0"/>
      </w:pPr>
      <w:r>
        <w:t>4</w:t>
      </w:r>
      <w:r w:rsidR="00E07BB0">
        <w:t>Script_</w:t>
      </w:r>
      <w:r>
        <w:t>Mapping</w:t>
      </w:r>
      <w:r w:rsidR="00E07BB0">
        <w:t>_objet_</w:t>
      </w:r>
      <w:r>
        <w:t>Relationnel_avec_Jdbc_</w:t>
      </w:r>
      <w:r w:rsidR="00E07BB0">
        <w:t>NomProjet_Nom1_Nom2_Nom3_Nom4.sql</w:t>
      </w:r>
    </w:p>
    <w:p w14:paraId="5363D144" w14:textId="77777777" w:rsidR="00741D5B" w:rsidRDefault="00741D5B" w:rsidP="003A0362">
      <w:pPr>
        <w:pStyle w:val="paragraphe1"/>
      </w:pPr>
    </w:p>
    <w:sectPr w:rsidR="00741D5B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7" w:h="16840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D33E" w14:textId="77777777" w:rsidR="002F6F3F" w:rsidRDefault="002F6F3F">
      <w:r>
        <w:separator/>
      </w:r>
    </w:p>
  </w:endnote>
  <w:endnote w:type="continuationSeparator" w:id="0">
    <w:p w14:paraId="6CD55F1F" w14:textId="77777777" w:rsidR="002F6F3F" w:rsidRDefault="002F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5474" w14:textId="77777777" w:rsidR="00BC6270" w:rsidRDefault="00BC6270">
    <w:pPr>
      <w:pStyle w:val="Pieddepage"/>
      <w:pBdr>
        <w:top w:val="double" w:sz="6" w:space="1" w:color="auto"/>
      </w:pBdr>
      <w:tabs>
        <w:tab w:val="clear" w:pos="4536"/>
        <w:tab w:val="center" w:pos="4537"/>
      </w:tabs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8C6C" w14:textId="77777777" w:rsidR="00BC6270" w:rsidRDefault="00BC6270">
    <w:pPr>
      <w:pStyle w:val="Pieddepage"/>
      <w:pBdr>
        <w:top w:val="single" w:sz="12" w:space="1" w:color="auto"/>
      </w:pBdr>
      <w:rPr>
        <w:sz w:val="20"/>
      </w:rPr>
    </w:pPr>
    <w:r>
      <w:t xml:space="preserve">Gabriel </w:t>
    </w:r>
    <w:r>
      <w:rPr>
        <w:smallCaps/>
        <w:noProof/>
      </w:rPr>
      <w:t>Mopolo-Moké</w:t>
    </w:r>
    <w:r>
      <w:tab/>
    </w:r>
    <w:r>
      <w:tab/>
      <w:t xml:space="preserve">page </w:t>
    </w: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noProof/>
        <w:sz w:val="20"/>
      </w:rPr>
      <w:t>4</w:t>
    </w:r>
    <w:r>
      <w:rPr>
        <w:sz w:val="20"/>
      </w:rPr>
      <w:fldChar w:fldCharType="end"/>
    </w:r>
    <w:r>
      <w:t>/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noProof/>
        <w:sz w:val="20"/>
      </w:rPr>
      <w:t>5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53C05" w14:textId="77777777" w:rsidR="00BC6270" w:rsidRDefault="00BC6270">
    <w:pPr>
      <w:pStyle w:val="Pieddepage"/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410B" w14:textId="77777777" w:rsidR="002F6F3F" w:rsidRDefault="002F6F3F">
      <w:r>
        <w:separator/>
      </w:r>
    </w:p>
  </w:footnote>
  <w:footnote w:type="continuationSeparator" w:id="0">
    <w:p w14:paraId="3045857A" w14:textId="77777777" w:rsidR="002F6F3F" w:rsidRDefault="002F6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7EA7" w14:textId="664D9A3F" w:rsidR="00BC6270" w:rsidRDefault="00BC6270">
    <w:pPr>
      <w:pStyle w:val="En-tte"/>
      <w:pBdr>
        <w:bottom w:val="single" w:sz="12" w:space="1" w:color="auto"/>
      </w:pBdr>
      <w:rPr>
        <w:sz w:val="20"/>
      </w:rPr>
    </w:pPr>
    <w:proofErr w:type="gramStart"/>
    <w:r>
      <w:rPr>
        <w:sz w:val="20"/>
      </w:rPr>
      <w:t>page</w:t>
    </w:r>
    <w:proofErr w:type="gram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61</w:t>
    </w:r>
    <w:r>
      <w:rPr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i/>
        <w:sz w:val="20"/>
      </w:rPr>
      <w:t xml:space="preserve">Chapitre </w:t>
    </w:r>
    <w:r>
      <w:rPr>
        <w:i/>
        <w:sz w:val="20"/>
      </w:rPr>
      <w:fldChar w:fldCharType="begin"/>
    </w:r>
    <w:r>
      <w:rPr>
        <w:i/>
        <w:sz w:val="20"/>
      </w:rPr>
      <w:instrText>SEQ chapitre \c</w:instrText>
    </w:r>
    <w:r>
      <w:rPr>
        <w:i/>
        <w:sz w:val="20"/>
      </w:rPr>
      <w:fldChar w:fldCharType="separate"/>
    </w:r>
    <w:r w:rsidR="00F40D68">
      <w:rPr>
        <w:i/>
        <w:noProof/>
        <w:sz w:val="20"/>
      </w:rPr>
      <w:t>0</w:t>
    </w:r>
    <w:r>
      <w:rPr>
        <w:i/>
        <w:sz w:val="20"/>
      </w:rPr>
      <w:fldChar w:fldCharType="end"/>
    </w:r>
    <w:r>
      <w:rPr>
        <w:i/>
        <w:sz w:val="20"/>
      </w:rPr>
      <w:t xml:space="preserve"> 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A0F0" w14:textId="36F727CB" w:rsidR="00BC6270" w:rsidRDefault="008D649A">
    <w:pPr>
      <w:pStyle w:val="Pieddepage"/>
      <w:pBdr>
        <w:bottom w:val="single" w:sz="12" w:space="1" w:color="auto"/>
      </w:pBdr>
      <w:jc w:val="right"/>
    </w:pPr>
    <w:r>
      <w:t>Projet MCD Merise, Schéma de typesSQL3</w:t>
    </w:r>
    <w:r w:rsidR="004C4317">
      <w:t xml:space="preserve"> et</w:t>
    </w:r>
    <w:r>
      <w:t xml:space="preserve"> PLSQL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7847176"/>
    <w:multiLevelType w:val="hybridMultilevel"/>
    <w:tmpl w:val="515470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57674"/>
    <w:multiLevelType w:val="hybridMultilevel"/>
    <w:tmpl w:val="44C2158C"/>
    <w:lvl w:ilvl="0" w:tplc="18943204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19B72C39"/>
    <w:multiLevelType w:val="hybridMultilevel"/>
    <w:tmpl w:val="05D64900"/>
    <w:lvl w:ilvl="0" w:tplc="CA189B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D4383"/>
    <w:multiLevelType w:val="hybridMultilevel"/>
    <w:tmpl w:val="5C42C43E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BD90EBC"/>
    <w:multiLevelType w:val="hybridMultilevel"/>
    <w:tmpl w:val="FDEE398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896399"/>
    <w:multiLevelType w:val="hybridMultilevel"/>
    <w:tmpl w:val="75361CA0"/>
    <w:lvl w:ilvl="0" w:tplc="18943204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1FFD6D5B"/>
    <w:multiLevelType w:val="multilevel"/>
    <w:tmpl w:val="CD82A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FC5560"/>
    <w:multiLevelType w:val="multilevel"/>
    <w:tmpl w:val="75361CA0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29BF3D60"/>
    <w:multiLevelType w:val="hybridMultilevel"/>
    <w:tmpl w:val="AE6031D0"/>
    <w:lvl w:ilvl="0" w:tplc="1894320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2"/>
        </w:tabs>
        <w:ind w:left="2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742"/>
        </w:tabs>
        <w:ind w:left="7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182"/>
        </w:tabs>
        <w:ind w:left="21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342"/>
        </w:tabs>
        <w:ind w:left="43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</w:rPr>
    </w:lvl>
  </w:abstractNum>
  <w:abstractNum w:abstractNumId="11" w15:restartNumberingAfterBreak="0">
    <w:nsid w:val="2D3C2298"/>
    <w:multiLevelType w:val="hybridMultilevel"/>
    <w:tmpl w:val="24E485BE"/>
    <w:lvl w:ilvl="0" w:tplc="FFFFFFFF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1C644F7"/>
    <w:multiLevelType w:val="hybridMultilevel"/>
    <w:tmpl w:val="ED882E2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D95A7E"/>
    <w:multiLevelType w:val="hybridMultilevel"/>
    <w:tmpl w:val="E068815C"/>
    <w:lvl w:ilvl="0" w:tplc="18943204">
      <w:start w:val="1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75B60"/>
    <w:multiLevelType w:val="hybridMultilevel"/>
    <w:tmpl w:val="9C8071D0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5F36001"/>
    <w:multiLevelType w:val="hybridMultilevel"/>
    <w:tmpl w:val="B90C831E"/>
    <w:lvl w:ilvl="0" w:tplc="876E2F2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312E67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A4875E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D309AF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4680E1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82A741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D1EE33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D1C4EF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3FAF1D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36AF10B0"/>
    <w:multiLevelType w:val="hybridMultilevel"/>
    <w:tmpl w:val="CD82AEF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C7694"/>
    <w:multiLevelType w:val="hybridMultilevel"/>
    <w:tmpl w:val="1616A850"/>
    <w:lvl w:ilvl="0" w:tplc="189432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B6986"/>
    <w:multiLevelType w:val="multilevel"/>
    <w:tmpl w:val="1616A85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836F9"/>
    <w:multiLevelType w:val="singleLevel"/>
    <w:tmpl w:val="6C82545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0" w15:restartNumberingAfterBreak="0">
    <w:nsid w:val="5831193A"/>
    <w:multiLevelType w:val="hybridMultilevel"/>
    <w:tmpl w:val="07A460FA"/>
    <w:lvl w:ilvl="0" w:tplc="040C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5A7C1C62"/>
    <w:multiLevelType w:val="hybridMultilevel"/>
    <w:tmpl w:val="0700E6AA"/>
    <w:lvl w:ilvl="0" w:tplc="23F84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18D25C8"/>
    <w:multiLevelType w:val="hybridMultilevel"/>
    <w:tmpl w:val="1FD21978"/>
    <w:lvl w:ilvl="0" w:tplc="EF9245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025A5"/>
    <w:multiLevelType w:val="hybridMultilevel"/>
    <w:tmpl w:val="E77E5BE2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6FF01E35"/>
    <w:multiLevelType w:val="hybridMultilevel"/>
    <w:tmpl w:val="526083C2"/>
    <w:lvl w:ilvl="0" w:tplc="41C8F57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708A3548"/>
    <w:multiLevelType w:val="hybridMultilevel"/>
    <w:tmpl w:val="9ABEF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F4CC7"/>
    <w:multiLevelType w:val="hybridMultilevel"/>
    <w:tmpl w:val="83ACCE9A"/>
    <w:lvl w:ilvl="0" w:tplc="040C0003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4DA30CD"/>
    <w:multiLevelType w:val="hybridMultilevel"/>
    <w:tmpl w:val="ECFE89F0"/>
    <w:lvl w:ilvl="0" w:tplc="040C0003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C71644"/>
    <w:multiLevelType w:val="hybridMultilevel"/>
    <w:tmpl w:val="9170115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51171"/>
    <w:multiLevelType w:val="hybridMultilevel"/>
    <w:tmpl w:val="6BD64EB6"/>
    <w:lvl w:ilvl="0" w:tplc="2CECB80E">
      <w:start w:val="9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7C257562"/>
    <w:multiLevelType w:val="hybridMultilevel"/>
    <w:tmpl w:val="F3940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"/>
        <w:legacy w:legacy="1" w:legacySpace="0" w:legacyIndent="283"/>
        <w:lvlJc w:val="left"/>
        <w:pPr>
          <w:ind w:left="1133" w:hanging="283"/>
        </w:pPr>
        <w:rPr>
          <w:rFonts w:ascii="Symbol" w:hAnsi="Symbol" w:hint="default"/>
        </w:rPr>
      </w:lvl>
    </w:lvlOverride>
  </w:num>
  <w:num w:numId="4">
    <w:abstractNumId w:val="19"/>
  </w:num>
  <w:num w:numId="5">
    <w:abstractNumId w:val="17"/>
  </w:num>
  <w:num w:numId="6">
    <w:abstractNumId w:val="0"/>
    <w:lvlOverride w:ilvl="0">
      <w:startOverride w:val="1"/>
    </w:lvlOverride>
    <w:lvlOverride w:ilvl="1">
      <w:startOverride w:val="2"/>
    </w:lvlOverride>
  </w:num>
  <w:num w:numId="7">
    <w:abstractNumId w:val="0"/>
    <w:lvlOverride w:ilvl="0">
      <w:startOverride w:val="1"/>
    </w:lvlOverride>
    <w:lvlOverride w:ilvl="1">
      <w:startOverride w:val="3"/>
    </w:lvlOverride>
  </w:num>
  <w:num w:numId="8">
    <w:abstractNumId w:val="12"/>
  </w:num>
  <w:num w:numId="9">
    <w:abstractNumId w:val="6"/>
  </w:num>
  <w:num w:numId="10">
    <w:abstractNumId w:val="16"/>
  </w:num>
  <w:num w:numId="11">
    <w:abstractNumId w:val="20"/>
  </w:num>
  <w:num w:numId="12">
    <w:abstractNumId w:val="8"/>
  </w:num>
  <w:num w:numId="13">
    <w:abstractNumId w:val="10"/>
  </w:num>
  <w:num w:numId="14">
    <w:abstractNumId w:val="13"/>
  </w:num>
  <w:num w:numId="15">
    <w:abstractNumId w:val="7"/>
  </w:num>
  <w:num w:numId="16">
    <w:abstractNumId w:val="9"/>
  </w:num>
  <w:num w:numId="17">
    <w:abstractNumId w:val="3"/>
  </w:num>
  <w:num w:numId="18">
    <w:abstractNumId w:val="26"/>
  </w:num>
  <w:num w:numId="19">
    <w:abstractNumId w:val="18"/>
  </w:num>
  <w:num w:numId="20">
    <w:abstractNumId w:val="27"/>
  </w:num>
  <w:num w:numId="21">
    <w:abstractNumId w:val="21"/>
  </w:num>
  <w:num w:numId="22">
    <w:abstractNumId w:val="0"/>
  </w:num>
  <w:num w:numId="23">
    <w:abstractNumId w:val="0"/>
  </w:num>
  <w:num w:numId="24">
    <w:abstractNumId w:val="30"/>
  </w:num>
  <w:num w:numId="25">
    <w:abstractNumId w:val="28"/>
  </w:num>
  <w:num w:numId="26">
    <w:abstractNumId w:val="29"/>
  </w:num>
  <w:num w:numId="27">
    <w:abstractNumId w:val="22"/>
  </w:num>
  <w:num w:numId="28">
    <w:abstractNumId w:val="25"/>
  </w:num>
  <w:num w:numId="29">
    <w:abstractNumId w:val="0"/>
    <w:lvlOverride w:ilvl="0">
      <w:startOverride w:val="4"/>
    </w:lvlOverride>
    <w:lvlOverride w:ilvl="1">
      <w:startOverride w:val="2"/>
    </w:lvlOverride>
  </w:num>
  <w:num w:numId="30">
    <w:abstractNumId w:val="0"/>
    <w:lvlOverride w:ilvl="0">
      <w:startOverride w:val="5"/>
    </w:lvlOverride>
    <w:lvlOverride w:ilvl="1">
      <w:startOverride w:val="11"/>
    </w:lvlOverride>
  </w:num>
  <w:num w:numId="31">
    <w:abstractNumId w:val="4"/>
  </w:num>
  <w:num w:numId="32">
    <w:abstractNumId w:val="2"/>
  </w:num>
  <w:num w:numId="33">
    <w:abstractNumId w:val="11"/>
  </w:num>
  <w:num w:numId="34">
    <w:abstractNumId w:val="5"/>
  </w:num>
  <w:num w:numId="35">
    <w:abstractNumId w:val="23"/>
  </w:num>
  <w:num w:numId="36">
    <w:abstractNumId w:val="14"/>
  </w:num>
  <w:num w:numId="37">
    <w:abstractNumId w:val="15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intFractionalCharacterWidth/>
  <w:embedSystemFonts/>
  <w:mirrorMargin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080D"/>
    <w:rsid w:val="000076C6"/>
    <w:rsid w:val="00012653"/>
    <w:rsid w:val="00020EAF"/>
    <w:rsid w:val="00023057"/>
    <w:rsid w:val="00034C15"/>
    <w:rsid w:val="00054F9B"/>
    <w:rsid w:val="0006281A"/>
    <w:rsid w:val="00063B5D"/>
    <w:rsid w:val="00063BBB"/>
    <w:rsid w:val="00066080"/>
    <w:rsid w:val="00066C98"/>
    <w:rsid w:val="000670A8"/>
    <w:rsid w:val="0007208D"/>
    <w:rsid w:val="00073635"/>
    <w:rsid w:val="0009314B"/>
    <w:rsid w:val="00097E25"/>
    <w:rsid w:val="000A76BD"/>
    <w:rsid w:val="000B2727"/>
    <w:rsid w:val="000B48F3"/>
    <w:rsid w:val="000B4EE0"/>
    <w:rsid w:val="000C03A3"/>
    <w:rsid w:val="000C3280"/>
    <w:rsid w:val="000C6640"/>
    <w:rsid w:val="000D02D8"/>
    <w:rsid w:val="000D3B8B"/>
    <w:rsid w:val="000F1A62"/>
    <w:rsid w:val="00115FE4"/>
    <w:rsid w:val="00121A1A"/>
    <w:rsid w:val="00127295"/>
    <w:rsid w:val="00137107"/>
    <w:rsid w:val="00140ED3"/>
    <w:rsid w:val="00145DDF"/>
    <w:rsid w:val="00152EA2"/>
    <w:rsid w:val="00155DC9"/>
    <w:rsid w:val="00164F41"/>
    <w:rsid w:val="00173A85"/>
    <w:rsid w:val="00174644"/>
    <w:rsid w:val="00182728"/>
    <w:rsid w:val="0018343E"/>
    <w:rsid w:val="00191353"/>
    <w:rsid w:val="00194ADE"/>
    <w:rsid w:val="001A455F"/>
    <w:rsid w:val="001A4F44"/>
    <w:rsid w:val="001A6887"/>
    <w:rsid w:val="001B067F"/>
    <w:rsid w:val="001B47F7"/>
    <w:rsid w:val="001C3597"/>
    <w:rsid w:val="001C6368"/>
    <w:rsid w:val="001C68B5"/>
    <w:rsid w:val="001D4343"/>
    <w:rsid w:val="001E1147"/>
    <w:rsid w:val="001E7CFF"/>
    <w:rsid w:val="001F1F57"/>
    <w:rsid w:val="001F7DCC"/>
    <w:rsid w:val="00211BD6"/>
    <w:rsid w:val="00212893"/>
    <w:rsid w:val="002202D8"/>
    <w:rsid w:val="00221183"/>
    <w:rsid w:val="002259F7"/>
    <w:rsid w:val="00234776"/>
    <w:rsid w:val="00237DF1"/>
    <w:rsid w:val="002517AC"/>
    <w:rsid w:val="00254000"/>
    <w:rsid w:val="00255BD9"/>
    <w:rsid w:val="00257021"/>
    <w:rsid w:val="00266286"/>
    <w:rsid w:val="0026705E"/>
    <w:rsid w:val="00267963"/>
    <w:rsid w:val="002770E6"/>
    <w:rsid w:val="002778AE"/>
    <w:rsid w:val="00282325"/>
    <w:rsid w:val="002838A2"/>
    <w:rsid w:val="002840AA"/>
    <w:rsid w:val="00292625"/>
    <w:rsid w:val="002944B6"/>
    <w:rsid w:val="002A3CAD"/>
    <w:rsid w:val="002B53E6"/>
    <w:rsid w:val="002C05B0"/>
    <w:rsid w:val="002C3D8A"/>
    <w:rsid w:val="002C5A81"/>
    <w:rsid w:val="002C61F0"/>
    <w:rsid w:val="002D4CA4"/>
    <w:rsid w:val="002D5EDB"/>
    <w:rsid w:val="002E0BF5"/>
    <w:rsid w:val="002E52CD"/>
    <w:rsid w:val="002E781E"/>
    <w:rsid w:val="002F6F3F"/>
    <w:rsid w:val="00300535"/>
    <w:rsid w:val="00303F66"/>
    <w:rsid w:val="003064C9"/>
    <w:rsid w:val="003072F7"/>
    <w:rsid w:val="003201C3"/>
    <w:rsid w:val="00320775"/>
    <w:rsid w:val="00320819"/>
    <w:rsid w:val="0033154F"/>
    <w:rsid w:val="00331F2A"/>
    <w:rsid w:val="003418DF"/>
    <w:rsid w:val="0034446C"/>
    <w:rsid w:val="00362AC7"/>
    <w:rsid w:val="00365520"/>
    <w:rsid w:val="00366451"/>
    <w:rsid w:val="0037279E"/>
    <w:rsid w:val="0038605A"/>
    <w:rsid w:val="00392D2A"/>
    <w:rsid w:val="003930C8"/>
    <w:rsid w:val="00395B49"/>
    <w:rsid w:val="003961D0"/>
    <w:rsid w:val="00397BC8"/>
    <w:rsid w:val="003A0362"/>
    <w:rsid w:val="003A3349"/>
    <w:rsid w:val="003C3220"/>
    <w:rsid w:val="003D110C"/>
    <w:rsid w:val="003D26F0"/>
    <w:rsid w:val="003D3AC0"/>
    <w:rsid w:val="003D7F18"/>
    <w:rsid w:val="003E3501"/>
    <w:rsid w:val="003E5225"/>
    <w:rsid w:val="003E64FA"/>
    <w:rsid w:val="00401120"/>
    <w:rsid w:val="004126DC"/>
    <w:rsid w:val="00412798"/>
    <w:rsid w:val="004205A3"/>
    <w:rsid w:val="00420D5F"/>
    <w:rsid w:val="00422137"/>
    <w:rsid w:val="00441B14"/>
    <w:rsid w:val="00443697"/>
    <w:rsid w:val="00453240"/>
    <w:rsid w:val="00454A1D"/>
    <w:rsid w:val="00456591"/>
    <w:rsid w:val="00461EA0"/>
    <w:rsid w:val="004669C9"/>
    <w:rsid w:val="00470677"/>
    <w:rsid w:val="00485541"/>
    <w:rsid w:val="004B0E97"/>
    <w:rsid w:val="004B128C"/>
    <w:rsid w:val="004B132A"/>
    <w:rsid w:val="004B2410"/>
    <w:rsid w:val="004B365D"/>
    <w:rsid w:val="004B5A17"/>
    <w:rsid w:val="004C3B24"/>
    <w:rsid w:val="004C4317"/>
    <w:rsid w:val="004C4F93"/>
    <w:rsid w:val="004D2131"/>
    <w:rsid w:val="004E3FDD"/>
    <w:rsid w:val="004F2E1B"/>
    <w:rsid w:val="00507CBC"/>
    <w:rsid w:val="00515874"/>
    <w:rsid w:val="00521B95"/>
    <w:rsid w:val="00523EC4"/>
    <w:rsid w:val="005241A6"/>
    <w:rsid w:val="00525FBE"/>
    <w:rsid w:val="00526958"/>
    <w:rsid w:val="00530623"/>
    <w:rsid w:val="00534BCF"/>
    <w:rsid w:val="0055016E"/>
    <w:rsid w:val="00550F45"/>
    <w:rsid w:val="005615C6"/>
    <w:rsid w:val="0056439D"/>
    <w:rsid w:val="0057197B"/>
    <w:rsid w:val="00595A77"/>
    <w:rsid w:val="005A06CE"/>
    <w:rsid w:val="005B2DFB"/>
    <w:rsid w:val="005B5FD4"/>
    <w:rsid w:val="005E38A6"/>
    <w:rsid w:val="005F435A"/>
    <w:rsid w:val="00601015"/>
    <w:rsid w:val="0062479A"/>
    <w:rsid w:val="0063019D"/>
    <w:rsid w:val="00646853"/>
    <w:rsid w:val="006471DC"/>
    <w:rsid w:val="00661FB7"/>
    <w:rsid w:val="006621C9"/>
    <w:rsid w:val="00674B70"/>
    <w:rsid w:val="006A4179"/>
    <w:rsid w:val="006C44C8"/>
    <w:rsid w:val="006C6720"/>
    <w:rsid w:val="006D0133"/>
    <w:rsid w:val="006D08D1"/>
    <w:rsid w:val="006D5B30"/>
    <w:rsid w:val="006E4079"/>
    <w:rsid w:val="006F0D91"/>
    <w:rsid w:val="006F350A"/>
    <w:rsid w:val="00707146"/>
    <w:rsid w:val="007134A6"/>
    <w:rsid w:val="00727B3D"/>
    <w:rsid w:val="0073617F"/>
    <w:rsid w:val="00741D5B"/>
    <w:rsid w:val="007459A8"/>
    <w:rsid w:val="007558C1"/>
    <w:rsid w:val="00755968"/>
    <w:rsid w:val="0076541C"/>
    <w:rsid w:val="00780ADE"/>
    <w:rsid w:val="00782E15"/>
    <w:rsid w:val="007867D5"/>
    <w:rsid w:val="00791CFD"/>
    <w:rsid w:val="007969D2"/>
    <w:rsid w:val="007B0A90"/>
    <w:rsid w:val="007B37D8"/>
    <w:rsid w:val="007C31F7"/>
    <w:rsid w:val="007D58AF"/>
    <w:rsid w:val="007E2A97"/>
    <w:rsid w:val="007E4838"/>
    <w:rsid w:val="007E4A79"/>
    <w:rsid w:val="007F6FAD"/>
    <w:rsid w:val="0080108F"/>
    <w:rsid w:val="00803733"/>
    <w:rsid w:val="00810E29"/>
    <w:rsid w:val="00813C37"/>
    <w:rsid w:val="00816065"/>
    <w:rsid w:val="00822B10"/>
    <w:rsid w:val="00827CE4"/>
    <w:rsid w:val="008452DB"/>
    <w:rsid w:val="00845D54"/>
    <w:rsid w:val="008521CC"/>
    <w:rsid w:val="008532D8"/>
    <w:rsid w:val="008545C5"/>
    <w:rsid w:val="00856484"/>
    <w:rsid w:val="0085791A"/>
    <w:rsid w:val="00872DCD"/>
    <w:rsid w:val="0087527F"/>
    <w:rsid w:val="00875459"/>
    <w:rsid w:val="00880122"/>
    <w:rsid w:val="008964AE"/>
    <w:rsid w:val="00897570"/>
    <w:rsid w:val="008A3E60"/>
    <w:rsid w:val="008B6AA1"/>
    <w:rsid w:val="008B6B77"/>
    <w:rsid w:val="008C0E44"/>
    <w:rsid w:val="008C5B7D"/>
    <w:rsid w:val="008D5AB5"/>
    <w:rsid w:val="008D649A"/>
    <w:rsid w:val="008D657D"/>
    <w:rsid w:val="008E2448"/>
    <w:rsid w:val="008E3FD3"/>
    <w:rsid w:val="008F684B"/>
    <w:rsid w:val="009063AD"/>
    <w:rsid w:val="00906A0C"/>
    <w:rsid w:val="00907DBF"/>
    <w:rsid w:val="0091730C"/>
    <w:rsid w:val="0092214B"/>
    <w:rsid w:val="00925601"/>
    <w:rsid w:val="00930437"/>
    <w:rsid w:val="00942EE9"/>
    <w:rsid w:val="00953AAD"/>
    <w:rsid w:val="009620D5"/>
    <w:rsid w:val="009664DA"/>
    <w:rsid w:val="009744FE"/>
    <w:rsid w:val="00980154"/>
    <w:rsid w:val="00990636"/>
    <w:rsid w:val="009A2CC4"/>
    <w:rsid w:val="009A5AA0"/>
    <w:rsid w:val="009C4080"/>
    <w:rsid w:val="009F5F92"/>
    <w:rsid w:val="00A0080D"/>
    <w:rsid w:val="00A00C3B"/>
    <w:rsid w:val="00A1368B"/>
    <w:rsid w:val="00A21078"/>
    <w:rsid w:val="00A23E1F"/>
    <w:rsid w:val="00A2769D"/>
    <w:rsid w:val="00A35BB4"/>
    <w:rsid w:val="00A36AF7"/>
    <w:rsid w:val="00A4258D"/>
    <w:rsid w:val="00A64D27"/>
    <w:rsid w:val="00A72C32"/>
    <w:rsid w:val="00A849C4"/>
    <w:rsid w:val="00A939E6"/>
    <w:rsid w:val="00A95554"/>
    <w:rsid w:val="00AB56BA"/>
    <w:rsid w:val="00AB706D"/>
    <w:rsid w:val="00AC36E6"/>
    <w:rsid w:val="00AD29C8"/>
    <w:rsid w:val="00AE06BB"/>
    <w:rsid w:val="00AE2644"/>
    <w:rsid w:val="00AE4AE9"/>
    <w:rsid w:val="00AF23E9"/>
    <w:rsid w:val="00B1115F"/>
    <w:rsid w:val="00B216E5"/>
    <w:rsid w:val="00B276DD"/>
    <w:rsid w:val="00B30874"/>
    <w:rsid w:val="00B342E9"/>
    <w:rsid w:val="00B35E08"/>
    <w:rsid w:val="00B36DFC"/>
    <w:rsid w:val="00B37C3E"/>
    <w:rsid w:val="00B4158B"/>
    <w:rsid w:val="00B53D99"/>
    <w:rsid w:val="00B55800"/>
    <w:rsid w:val="00B5662E"/>
    <w:rsid w:val="00B56B58"/>
    <w:rsid w:val="00B57E20"/>
    <w:rsid w:val="00B60BE2"/>
    <w:rsid w:val="00B64CB3"/>
    <w:rsid w:val="00B82063"/>
    <w:rsid w:val="00B821C6"/>
    <w:rsid w:val="00B82B90"/>
    <w:rsid w:val="00B84698"/>
    <w:rsid w:val="00B84A4F"/>
    <w:rsid w:val="00B902EB"/>
    <w:rsid w:val="00B90425"/>
    <w:rsid w:val="00B9509C"/>
    <w:rsid w:val="00BB5803"/>
    <w:rsid w:val="00BC6270"/>
    <w:rsid w:val="00BD58B9"/>
    <w:rsid w:val="00BE0E03"/>
    <w:rsid w:val="00BE2A81"/>
    <w:rsid w:val="00BE5FCF"/>
    <w:rsid w:val="00BE745F"/>
    <w:rsid w:val="00BF63C1"/>
    <w:rsid w:val="00C040C2"/>
    <w:rsid w:val="00C12E9D"/>
    <w:rsid w:val="00C15CAC"/>
    <w:rsid w:val="00C22068"/>
    <w:rsid w:val="00C26489"/>
    <w:rsid w:val="00C3581F"/>
    <w:rsid w:val="00C43DCF"/>
    <w:rsid w:val="00C62EF5"/>
    <w:rsid w:val="00C808AF"/>
    <w:rsid w:val="00C95747"/>
    <w:rsid w:val="00CC5C75"/>
    <w:rsid w:val="00CD46DA"/>
    <w:rsid w:val="00CE4C2A"/>
    <w:rsid w:val="00CE7A04"/>
    <w:rsid w:val="00CF3221"/>
    <w:rsid w:val="00CF79DC"/>
    <w:rsid w:val="00D005FD"/>
    <w:rsid w:val="00D20420"/>
    <w:rsid w:val="00D56460"/>
    <w:rsid w:val="00D6071D"/>
    <w:rsid w:val="00D625FC"/>
    <w:rsid w:val="00D75650"/>
    <w:rsid w:val="00D835BB"/>
    <w:rsid w:val="00DA2173"/>
    <w:rsid w:val="00DB1857"/>
    <w:rsid w:val="00DB69C2"/>
    <w:rsid w:val="00DB70FC"/>
    <w:rsid w:val="00DC67A8"/>
    <w:rsid w:val="00DC6DC3"/>
    <w:rsid w:val="00DD2361"/>
    <w:rsid w:val="00DD2B01"/>
    <w:rsid w:val="00DD3499"/>
    <w:rsid w:val="00DD3D10"/>
    <w:rsid w:val="00DD76A7"/>
    <w:rsid w:val="00DE625E"/>
    <w:rsid w:val="00DF18B4"/>
    <w:rsid w:val="00E01201"/>
    <w:rsid w:val="00E01BC7"/>
    <w:rsid w:val="00E055EA"/>
    <w:rsid w:val="00E07BB0"/>
    <w:rsid w:val="00E1413E"/>
    <w:rsid w:val="00E206C9"/>
    <w:rsid w:val="00E27E52"/>
    <w:rsid w:val="00E3122E"/>
    <w:rsid w:val="00E31680"/>
    <w:rsid w:val="00E46691"/>
    <w:rsid w:val="00E51B2E"/>
    <w:rsid w:val="00E75CDB"/>
    <w:rsid w:val="00E81A4E"/>
    <w:rsid w:val="00E87108"/>
    <w:rsid w:val="00EA09D5"/>
    <w:rsid w:val="00EA70E9"/>
    <w:rsid w:val="00EB3652"/>
    <w:rsid w:val="00EB5841"/>
    <w:rsid w:val="00EB7EA7"/>
    <w:rsid w:val="00EC0EB7"/>
    <w:rsid w:val="00EC2FD4"/>
    <w:rsid w:val="00ED1B72"/>
    <w:rsid w:val="00ED4B02"/>
    <w:rsid w:val="00EE0B86"/>
    <w:rsid w:val="00EE1E9F"/>
    <w:rsid w:val="00F05AFA"/>
    <w:rsid w:val="00F113EE"/>
    <w:rsid w:val="00F2557D"/>
    <w:rsid w:val="00F26F4A"/>
    <w:rsid w:val="00F315EB"/>
    <w:rsid w:val="00F31C70"/>
    <w:rsid w:val="00F36E1B"/>
    <w:rsid w:val="00F40D68"/>
    <w:rsid w:val="00F4217F"/>
    <w:rsid w:val="00F50595"/>
    <w:rsid w:val="00F50BCF"/>
    <w:rsid w:val="00F516D0"/>
    <w:rsid w:val="00F52E34"/>
    <w:rsid w:val="00F52E5B"/>
    <w:rsid w:val="00F66B0D"/>
    <w:rsid w:val="00F76CAB"/>
    <w:rsid w:val="00FA7652"/>
    <w:rsid w:val="00FB02F5"/>
    <w:rsid w:val="00FB32B3"/>
    <w:rsid w:val="00FB483C"/>
    <w:rsid w:val="00FB59DB"/>
    <w:rsid w:val="00FB65F0"/>
    <w:rsid w:val="00FD5D73"/>
    <w:rsid w:val="00FD7FB4"/>
    <w:rsid w:val="00FE4615"/>
    <w:rsid w:val="00FE6D6D"/>
    <w:rsid w:val="00FF21AD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62C0C4"/>
  <w15:chartTrackingRefBased/>
  <w15:docId w15:val="{8E05FB99-0523-440C-83F5-CABE16F7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paragraph" w:styleId="Titre1">
    <w:name w:val="heading 1"/>
    <w:basedOn w:val="Normal"/>
    <w:next w:val="paragraphe1"/>
    <w:qFormat/>
    <w:pPr>
      <w:numPr>
        <w:numId w:val="1"/>
      </w:numPr>
      <w:spacing w:before="480" w:after="240"/>
      <w:outlineLvl w:val="0"/>
    </w:pPr>
    <w:rPr>
      <w:sz w:val="36"/>
    </w:rPr>
  </w:style>
  <w:style w:type="paragraph" w:styleId="Titre2">
    <w:name w:val="heading 2"/>
    <w:basedOn w:val="Titre1"/>
    <w:next w:val="paragraphe1"/>
    <w:qFormat/>
    <w:pPr>
      <w:numPr>
        <w:ilvl w:val="1"/>
      </w:numPr>
      <w:outlineLvl w:val="1"/>
    </w:pPr>
    <w:rPr>
      <w:sz w:val="32"/>
    </w:rPr>
  </w:style>
  <w:style w:type="paragraph" w:styleId="Titre3">
    <w:name w:val="heading 3"/>
    <w:basedOn w:val="Titre2"/>
    <w:next w:val="paragraphe1"/>
    <w:qFormat/>
    <w:pPr>
      <w:numPr>
        <w:ilvl w:val="2"/>
      </w:numPr>
      <w:spacing w:before="360"/>
      <w:outlineLvl w:val="2"/>
    </w:pPr>
    <w:rPr>
      <w:sz w:val="28"/>
    </w:rPr>
  </w:style>
  <w:style w:type="paragraph" w:styleId="Titre4">
    <w:name w:val="heading 4"/>
    <w:basedOn w:val="Titre3"/>
    <w:next w:val="paragraphe1"/>
    <w:qFormat/>
    <w:pPr>
      <w:numPr>
        <w:ilvl w:val="3"/>
      </w:numPr>
      <w:spacing w:before="240" w:after="120"/>
      <w:outlineLvl w:val="3"/>
    </w:pPr>
    <w:rPr>
      <w:sz w:val="24"/>
    </w:rPr>
  </w:style>
  <w:style w:type="paragraph" w:styleId="Titre5">
    <w:name w:val="heading 5"/>
    <w:basedOn w:val="Titre4"/>
    <w:next w:val="Retraitnormal"/>
    <w:qFormat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qFormat/>
    <w:pPr>
      <w:numPr>
        <w:ilvl w:val="5"/>
      </w:numPr>
      <w:outlineLvl w:val="5"/>
    </w:pPr>
  </w:style>
  <w:style w:type="paragraph" w:styleId="Titre7">
    <w:name w:val="heading 7"/>
    <w:basedOn w:val="Normal"/>
    <w:next w:val="Retraitnormal"/>
    <w:qFormat/>
    <w:pPr>
      <w:numPr>
        <w:ilvl w:val="6"/>
        <w:numId w:val="1"/>
      </w:numPr>
      <w:outlineLvl w:val="6"/>
    </w:pPr>
    <w:rPr>
      <w:i/>
      <w:sz w:val="20"/>
    </w:rPr>
  </w:style>
  <w:style w:type="paragraph" w:styleId="Titre8">
    <w:name w:val="heading 8"/>
    <w:basedOn w:val="Normal"/>
    <w:next w:val="Retraitnormal"/>
    <w:qFormat/>
    <w:pPr>
      <w:numPr>
        <w:ilvl w:val="7"/>
        <w:numId w:val="1"/>
      </w:numPr>
      <w:outlineLvl w:val="7"/>
    </w:pPr>
    <w:rPr>
      <w:i/>
      <w:sz w:val="20"/>
    </w:rPr>
  </w:style>
  <w:style w:type="paragraph" w:styleId="Titre9">
    <w:name w:val="heading 9"/>
    <w:basedOn w:val="Normal"/>
    <w:next w:val="Retraitnormal"/>
    <w:qFormat/>
    <w:pPr>
      <w:numPr>
        <w:ilvl w:val="8"/>
        <w:numId w:val="1"/>
      </w:numPr>
      <w:outlineLvl w:val="8"/>
    </w:pPr>
    <w:rPr>
      <w:i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1">
    <w:name w:val="paragraphe 1"/>
    <w:basedOn w:val="Normal"/>
    <w:pPr>
      <w:spacing w:after="120"/>
      <w:ind w:firstLine="567"/>
    </w:pPr>
  </w:style>
  <w:style w:type="paragraph" w:styleId="Retraitnormal">
    <w:name w:val="Normal Indent"/>
    <w:basedOn w:val="Normal"/>
    <w:pPr>
      <w:ind w:left="708"/>
    </w:pPr>
  </w:style>
  <w:style w:type="paragraph" w:styleId="TM5">
    <w:name w:val="toc 5"/>
    <w:basedOn w:val="Normal"/>
    <w:next w:val="Normal"/>
    <w:semiHidden/>
    <w:pPr>
      <w:tabs>
        <w:tab w:val="left" w:leader="dot" w:pos="8646"/>
        <w:tab w:val="right" w:pos="9072"/>
      </w:tabs>
      <w:ind w:left="2835" w:right="850"/>
    </w:pPr>
  </w:style>
  <w:style w:type="paragraph" w:styleId="TM4">
    <w:name w:val="toc 4"/>
    <w:basedOn w:val="Normal"/>
    <w:next w:val="Normal"/>
    <w:semiHidden/>
    <w:pPr>
      <w:tabs>
        <w:tab w:val="left" w:leader="dot" w:pos="8646"/>
        <w:tab w:val="right" w:pos="9072"/>
      </w:tabs>
      <w:ind w:left="2126" w:right="850"/>
    </w:pPr>
  </w:style>
  <w:style w:type="paragraph" w:styleId="TM3">
    <w:name w:val="toc 3"/>
    <w:basedOn w:val="Normal"/>
    <w:next w:val="Normal"/>
    <w:semiHidden/>
    <w:pPr>
      <w:tabs>
        <w:tab w:val="left" w:leader="dot" w:pos="8646"/>
        <w:tab w:val="right" w:pos="9072"/>
      </w:tabs>
      <w:ind w:left="1418" w:right="850"/>
    </w:pPr>
  </w:style>
  <w:style w:type="paragraph" w:styleId="TM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0"/>
    </w:pPr>
  </w:style>
  <w:style w:type="paragraph" w:styleId="TM1">
    <w:name w:val="toc 1"/>
    <w:basedOn w:val="Normal"/>
    <w:next w:val="Normal"/>
    <w:semiHidden/>
    <w:pPr>
      <w:tabs>
        <w:tab w:val="left" w:leader="dot" w:pos="8646"/>
        <w:tab w:val="right" w:pos="9072"/>
      </w:tabs>
      <w:ind w:right="850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Numrodeligne">
    <w:name w:val="line number"/>
    <w:basedOn w:val="Policepardfaut"/>
  </w:style>
  <w:style w:type="paragraph" w:styleId="Titreindex">
    <w:name w:val="index heading"/>
    <w:basedOn w:val="Normal"/>
    <w:next w:val="Index1"/>
    <w:semiHidden/>
  </w:style>
  <w:style w:type="paragraph" w:styleId="Pieddepage">
    <w:name w:val="footer"/>
    <w:basedOn w:val="En-tte"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character" w:styleId="Appelnotedebasdep">
    <w:name w:val="footnote reference"/>
    <w:semiHidden/>
    <w:rPr>
      <w:position w:val="6"/>
      <w:sz w:val="16"/>
    </w:rPr>
  </w:style>
  <w:style w:type="paragraph" w:styleId="Notedebasdepage">
    <w:name w:val="footnote text"/>
    <w:basedOn w:val="Normal"/>
    <w:semiHidden/>
    <w:pPr>
      <w:ind w:left="284" w:hanging="284"/>
    </w:pPr>
    <w:rPr>
      <w:sz w:val="20"/>
    </w:rPr>
  </w:style>
  <w:style w:type="paragraph" w:customStyle="1" w:styleId="libre">
    <w:name w:val="libre"/>
    <w:basedOn w:val="Normal"/>
  </w:style>
  <w:style w:type="paragraph" w:customStyle="1" w:styleId="Enumration2">
    <w:name w:val="Enumération 2"/>
    <w:basedOn w:val="Enumration"/>
    <w:pPr>
      <w:ind w:left="1134"/>
    </w:pPr>
  </w:style>
  <w:style w:type="paragraph" w:customStyle="1" w:styleId="Enumration">
    <w:name w:val="Enumération"/>
    <w:basedOn w:val="Normal"/>
    <w:pPr>
      <w:spacing w:after="120"/>
      <w:ind w:left="851" w:hanging="284"/>
    </w:pPr>
  </w:style>
  <w:style w:type="paragraph" w:customStyle="1" w:styleId="LgendeFigure">
    <w:name w:val="Légende Figure"/>
    <w:basedOn w:val="Normal"/>
    <w:pPr>
      <w:spacing w:before="120" w:after="240"/>
      <w:jc w:val="center"/>
    </w:pPr>
    <w:rPr>
      <w:i/>
    </w:rPr>
  </w:style>
  <w:style w:type="paragraph" w:customStyle="1" w:styleId="Biblio">
    <w:name w:val="Biblio"/>
    <w:basedOn w:val="Normal"/>
    <w:pPr>
      <w:spacing w:before="120" w:after="120"/>
      <w:ind w:left="1418" w:hanging="1418"/>
    </w:pPr>
  </w:style>
  <w:style w:type="paragraph" w:customStyle="1" w:styleId="rvision">
    <w:name w:val="révision"/>
    <w:basedOn w:val="Normal"/>
    <w:pPr>
      <w:pBdr>
        <w:left w:val="single" w:sz="12" w:space="1" w:color="auto"/>
        <w:bottom w:val="single" w:sz="12" w:space="1" w:color="auto"/>
      </w:pBdr>
      <w:spacing w:after="120"/>
      <w:ind w:firstLine="709"/>
    </w:pPr>
  </w:style>
  <w:style w:type="paragraph" w:customStyle="1" w:styleId="Algorithme">
    <w:name w:val="Algorithme"/>
    <w:basedOn w:val="Normal"/>
    <w:pPr>
      <w:ind w:left="709"/>
      <w:jc w:val="left"/>
    </w:pPr>
  </w:style>
  <w:style w:type="paragraph" w:customStyle="1" w:styleId="titresansnumro">
    <w:name w:val="titre sans numéro"/>
    <w:basedOn w:val="Titre1"/>
    <w:next w:val="paragraphe1"/>
    <w:pPr>
      <w:numPr>
        <w:numId w:val="0"/>
      </w:numPr>
      <w:jc w:val="left"/>
      <w:outlineLvl w:val="9"/>
    </w:pPr>
  </w:style>
  <w:style w:type="paragraph" w:customStyle="1" w:styleId="Figure">
    <w:name w:val="Figure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480" w:after="240"/>
      <w:jc w:val="center"/>
    </w:pPr>
  </w:style>
  <w:style w:type="paragraph" w:customStyle="1" w:styleId="quation">
    <w:name w:val="équation"/>
    <w:basedOn w:val="Normal"/>
    <w:pPr>
      <w:spacing w:after="240"/>
      <w:jc w:val="center"/>
    </w:pPr>
  </w:style>
  <w:style w:type="paragraph" w:customStyle="1" w:styleId="code">
    <w:name w:val="code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</w:pPr>
    <w:rPr>
      <w:rFonts w:ascii="Courier New" w:hAnsi="Courier New"/>
      <w:noProof/>
      <w:color w:val="800000"/>
      <w:sz w:val="20"/>
    </w:rPr>
  </w:style>
  <w:style w:type="character" w:styleId="Numrodepage">
    <w:name w:val="page number"/>
    <w:basedOn w:val="Policepardfaut"/>
  </w:style>
  <w:style w:type="paragraph" w:styleId="Paragraphedeliste">
    <w:name w:val="List Paragraph"/>
    <w:basedOn w:val="Normal"/>
    <w:uiPriority w:val="34"/>
    <w:qFormat/>
    <w:rsid w:val="00EA09D5"/>
    <w:pPr>
      <w:ind w:left="708"/>
    </w:pPr>
  </w:style>
  <w:style w:type="paragraph" w:styleId="Textedebulles">
    <w:name w:val="Balloon Text"/>
    <w:basedOn w:val="Normal"/>
    <w:link w:val="TextedebullesCar"/>
    <w:rsid w:val="004126D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4126DC"/>
    <w:rPr>
      <w:rFonts w:ascii="Segoe UI" w:hAnsi="Segoe UI" w:cs="Segoe UI"/>
      <w:sz w:val="18"/>
      <w:szCs w:val="18"/>
      <w:lang w:eastAsia="en-US"/>
    </w:rPr>
  </w:style>
  <w:style w:type="character" w:styleId="Lienhypertexte">
    <w:name w:val="Hyperlink"/>
    <w:rsid w:val="00DD76A7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DD7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36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database/oracle/oracle-database/21/jjdbc/jdbc-developers-guide.pdf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database/oracle/oracle-database/21/adobj/object-relational-developers-guide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bureautique\ms%20office%2095\Modeles\ARTICL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</Template>
  <TotalTime>259</TotalTime>
  <Pages>1</Pages>
  <Words>1209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Optimisation, Administration Oracle 8</vt:lpstr>
    </vt:vector>
  </TitlesOfParts>
  <Company>MBDS - Groupe CERAM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Optimisation, Administration Oracle 8</dc:title>
  <dc:subject/>
  <dc:creator>Informatique Pédagogique</dc:creator>
  <cp:keywords/>
  <dc:description/>
  <cp:lastModifiedBy>Gabriel Mopolo Moke</cp:lastModifiedBy>
  <cp:revision>79</cp:revision>
  <cp:lastPrinted>2021-10-19T22:08:00Z</cp:lastPrinted>
  <dcterms:created xsi:type="dcterms:W3CDTF">2020-12-30T20:00:00Z</dcterms:created>
  <dcterms:modified xsi:type="dcterms:W3CDTF">2021-10-19T22:08:00Z</dcterms:modified>
</cp:coreProperties>
</file>